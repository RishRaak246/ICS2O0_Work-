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840" w:type="dxa"/>
        <w:tblInd w:w="-5" w:type="dxa"/>
        <w:tblLayout w:type="fixed"/>
        <w:tblLook w:val="0000" w:firstRow="0" w:lastRow="0" w:firstColumn="0" w:lastColumn="0" w:noHBand="0" w:noVBand="0"/>
      </w:tblPr>
      <w:tblGrid>
        <w:gridCol w:w="5280"/>
        <w:gridCol w:w="5280"/>
        <w:gridCol w:w="5280"/>
      </w:tblGrid>
      <w:tr w:rsidR="00FB3767" w14:paraId="7BBFB162" w14:textId="77777777" w:rsidTr="0092124E">
        <w:trPr>
          <w:trHeight w:val="2151"/>
        </w:trPr>
        <w:tc>
          <w:tcPr>
            <w:tcW w:w="5280" w:type="dxa"/>
          </w:tcPr>
          <w:p w14:paraId="20E6A0E1" w14:textId="77777777" w:rsidR="00FB3767" w:rsidRDefault="001F1D98" w:rsidP="00997614">
            <w:pPr>
              <w:ind w:left="144" w:right="144"/>
            </w:pPr>
            <w:r>
              <w:rPr>
                <w:noProof/>
              </w:rPr>
              <mc:AlternateContent>
                <mc:Choice Requires="wpg">
                  <w:drawing>
                    <wp:anchor distT="0" distB="0" distL="114300" distR="114300" simplePos="0" relativeHeight="251699200" behindDoc="1" locked="0" layoutInCell="1" allowOverlap="1" wp14:anchorId="2667EA64" wp14:editId="7B97BE3D">
                      <wp:simplePos x="0" y="0"/>
                      <wp:positionH relativeFrom="column">
                        <wp:posOffset>-91164</wp:posOffset>
                      </wp:positionH>
                      <wp:positionV relativeFrom="page">
                        <wp:posOffset>-625165</wp:posOffset>
                      </wp:positionV>
                      <wp:extent cx="3077809" cy="1544412"/>
                      <wp:effectExtent l="0" t="0" r="8890" b="0"/>
                      <wp:wrapNone/>
                      <wp:docPr id="201" name="Group 201" descr="colored graphic boxes"/>
                      <wp:cNvGraphicFramePr/>
                      <a:graphic xmlns:a="http://schemas.openxmlformats.org/drawingml/2006/main">
                        <a:graphicData uri="http://schemas.microsoft.com/office/word/2010/wordprocessingGroup">
                          <wpg:wgp>
                            <wpg:cNvGrpSpPr/>
                            <wpg:grpSpPr>
                              <a:xfrm rot="10800000">
                                <a:off x="0" y="0"/>
                                <a:ext cx="3077809" cy="1544412"/>
                                <a:chOff x="0" y="0"/>
                                <a:chExt cx="2688609" cy="1350607"/>
                              </a:xfrm>
                            </wpg:grpSpPr>
                            <wps:wsp>
                              <wps:cNvPr id="202" name="Rectangle 202"/>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573205"/>
                                  <a:ext cx="449580" cy="449580"/>
                                </a:xfrm>
                                <a:prstGeom prst="rect">
                                  <a:avLst/>
                                </a:prstGeom>
                                <a:solidFill>
                                  <a:schemeClr val="accent2">
                                    <a:lumMod val="40000"/>
                                    <a:lumOff val="6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545911" y="900752"/>
                                  <a:ext cx="422275" cy="42227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D9158" id="Group 201" o:spid="_x0000_s1026" alt="colored graphic boxes" style="position:absolute;margin-left:-7.2pt;margin-top:-49.25pt;width:242.35pt;height:121.6pt;rotation:180;z-index:-251617280;mso-position-vertical-relative:page;mso-width-relative:margin;mso-height-relative:margin" coordsize="26886,13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">
                      <v:rect id="Rectangle 202" o:spid="_x0000_s1027"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f46036 [3204]" stroked="f" strokeweight="1pt"/>
                      <v:rect id="Rectangle 203" o:spid="_x0000_s1028"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" fillcolor="#fabfae [1300]" stroked="f" strokeweight="1pt"/>
                      <v:rect id="Rectangle 204" o:spid="_x0000_s1029"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" fillcolor="#f89f86 [1940]" stroked="f" strokeweight="1pt"/>
                      <v:rect id="Rectangle 205" o:spid="_x0000_s1030"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" fillcolor="#bdcedd [1301]" stroked="f"/>
                      <v:rect id="Rectangle 206" o:spid="_x0000_s1031"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" fillcolor="#2f4b83 [3207]" stroked="f"/>
                      <w10:wrap anchory="page"/>
                    </v:group>
                  </w:pict>
                </mc:Fallback>
              </mc:AlternateContent>
            </w:r>
          </w:p>
        </w:tc>
        <w:tc>
          <w:tcPr>
            <w:tcW w:w="5280" w:type="dxa"/>
          </w:tcPr>
          <w:p w14:paraId="4AB68FC9" w14:textId="473A7855" w:rsidR="00FB3767" w:rsidRDefault="00FB3767" w:rsidP="00997614">
            <w:pPr>
              <w:ind w:left="144" w:right="144"/>
            </w:pPr>
          </w:p>
        </w:tc>
        <w:tc>
          <w:tcPr>
            <w:tcW w:w="5280" w:type="dxa"/>
          </w:tcPr>
          <w:p w14:paraId="58B6E6C3" w14:textId="77777777" w:rsidR="00FB3767" w:rsidRDefault="001F1D98" w:rsidP="00997614">
            <w:pPr>
              <w:pStyle w:val="Heading1"/>
              <w:ind w:left="144" w:right="144"/>
            </w:pPr>
            <w:r>
              <w:rPr>
                <w:noProof/>
              </w:rPr>
              <mc:AlternateContent>
                <mc:Choice Requires="wpg">
                  <w:drawing>
                    <wp:anchor distT="0" distB="0" distL="114300" distR="114300" simplePos="0" relativeHeight="251695104" behindDoc="1" locked="0" layoutInCell="1" allowOverlap="1" wp14:anchorId="076A280B" wp14:editId="0E8EE778">
                      <wp:simplePos x="0" y="0"/>
                      <wp:positionH relativeFrom="column">
                        <wp:posOffset>96502</wp:posOffset>
                      </wp:positionH>
                      <wp:positionV relativeFrom="page">
                        <wp:posOffset>-370205</wp:posOffset>
                      </wp:positionV>
                      <wp:extent cx="3448444" cy="1581830"/>
                      <wp:effectExtent l="0" t="0" r="0" b="0"/>
                      <wp:wrapNone/>
                      <wp:docPr id="17" name="Group 17" descr="colored graphic boxes"/>
                      <wp:cNvGraphicFramePr/>
                      <a:graphic xmlns:a="http://schemas.openxmlformats.org/drawingml/2006/main">
                        <a:graphicData uri="http://schemas.microsoft.com/office/word/2010/wordprocessingGroup">
                          <wpg:wgp>
                            <wpg:cNvGrpSpPr/>
                            <wpg:grpSpPr>
                              <a:xfrm>
                                <a:off x="0" y="0"/>
                                <a:ext cx="3448444" cy="1581830"/>
                                <a:chOff x="0" y="0"/>
                                <a:chExt cx="2688609" cy="1350607"/>
                              </a:xfrm>
                            </wpg:grpSpPr>
                            <wps:wsp>
                              <wps:cNvPr id="11" name="Rectangle 11"/>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573205"/>
                                  <a:ext cx="449580" cy="44958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5911" y="900752"/>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898A37" id="Group 17" o:spid="_x0000_s1026" alt="colored graphic boxes" style="position:absolute;margin-left:7.6pt;margin-top:-29.15pt;width:271.55pt;height:124.55pt;z-index:-251621376;mso-position-vertical-relative:page;mso-width-relative:margin;mso-height-relative:margin" coordsize="26886,13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">
                      <v:rect id="Rectangle 11" o:spid="_x0000_s1027"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f46036 [3204]" stroked="f" strokeweight="1pt"/>
                      <v:rect id="Rectangle 12" o:spid="_x0000_s1028"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" fillcolor="#fabfae [1300]" stroked="f" strokeweight="1pt"/>
                      <v:rect id="Rectangle 13" o:spid="_x0000_s1029"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" fillcolor="#f89f86 [1940]" stroked="f" strokeweight="1pt"/>
                      <v:rect id="Rectangle 15" o:spid="_x0000_s1030"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" fillcolor="#2f4b83 [3207]" stroked="f"/>
                      <v:rect id="Rectangle 16" o:spid="_x0000_s1031"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" fillcolor="#bdcedd [1301]" stroked="f" strokeweight="1pt"/>
                      <w10:wrap anchory="page"/>
                    </v:group>
                  </w:pict>
                </mc:Fallback>
              </mc:AlternateContent>
            </w:r>
          </w:p>
        </w:tc>
      </w:tr>
      <w:tr w:rsidR="00FB3767" w14:paraId="328E83EE" w14:textId="77777777" w:rsidTr="0092124E">
        <w:trPr>
          <w:trHeight w:val="4869"/>
        </w:trPr>
        <w:tc>
          <w:tcPr>
            <w:tcW w:w="5280" w:type="dxa"/>
          </w:tcPr>
          <w:p w14:paraId="0405080C" w14:textId="33F30556" w:rsidR="00FB3767" w:rsidRDefault="00843F46" w:rsidP="00997614">
            <w:pPr>
              <w:ind w:left="144" w:right="144"/>
            </w:pPr>
            <w:r>
              <w:rPr>
                <w:noProof/>
              </w:rPr>
              <w:drawing>
                <wp:anchor distT="0" distB="0" distL="114300" distR="114300" simplePos="0" relativeHeight="251709440" behindDoc="0" locked="0" layoutInCell="1" allowOverlap="1" wp14:anchorId="43D6D6C5" wp14:editId="2FAFB8DD">
                  <wp:simplePos x="0" y="0"/>
                  <wp:positionH relativeFrom="column">
                    <wp:posOffset>1877223</wp:posOffset>
                  </wp:positionH>
                  <wp:positionV relativeFrom="paragraph">
                    <wp:posOffset>3890645</wp:posOffset>
                  </wp:positionV>
                  <wp:extent cx="1125855" cy="1125855"/>
                  <wp:effectExtent l="0" t="0" r="0" b="0"/>
                  <wp:wrapNone/>
                  <wp:docPr id="233" name="Picture 233" descr="CyberPowerPC MGA6800CPG Gamer Master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yberPowerPC MGA6800CPG Gamer Master Deskto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5855" cy="112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DC5FA7">
              <w:rPr>
                <w:noProof/>
              </w:rPr>
              <w:drawing>
                <wp:anchor distT="0" distB="0" distL="114300" distR="114300" simplePos="0" relativeHeight="251706368" behindDoc="0" locked="0" layoutInCell="1" allowOverlap="1" wp14:anchorId="0AB3EE9B" wp14:editId="0D2091C2">
                  <wp:simplePos x="0" y="0"/>
                  <wp:positionH relativeFrom="column">
                    <wp:posOffset>564515</wp:posOffset>
                  </wp:positionH>
                  <wp:positionV relativeFrom="paragraph">
                    <wp:posOffset>3844290</wp:posOffset>
                  </wp:positionV>
                  <wp:extent cx="1152525" cy="1200150"/>
                  <wp:effectExtent l="0" t="0" r="9525" b="0"/>
                  <wp:wrapNone/>
                  <wp:docPr id="25" name="Picture 25" descr="https://multimedia.bbycastatic.ca/multimedia/products/1500x1500/130/13051/13051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ultimedia.bbycastatic.ca/multimedia/products/1500x1500/130/13051/130511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22169">
              <w:rPr>
                <w:noProof/>
              </w:rPr>
              <mc:AlternateContent>
                <mc:Choice Requires="wps">
                  <w:drawing>
                    <wp:inline distT="0" distB="0" distL="0" distR="0" wp14:anchorId="49B23B2F" wp14:editId="407D0815">
                      <wp:extent cx="2954866" cy="5057271"/>
                      <wp:effectExtent l="0" t="0" r="0" b="0"/>
                      <wp:docPr id="10" name="Text Box 10"/>
                      <wp:cNvGraphicFramePr/>
                      <a:graphic xmlns:a="http://schemas.openxmlformats.org/drawingml/2006/main">
                        <a:graphicData uri="http://schemas.microsoft.com/office/word/2010/wordprocessingShape">
                          <wps:wsp>
                            <wps:cNvSpPr txBox="1"/>
                            <wps:spPr>
                              <a:xfrm>
                                <a:off x="0" y="0"/>
                                <a:ext cx="2954866" cy="5057271"/>
                              </a:xfrm>
                              <a:prstGeom prst="rect">
                                <a:avLst/>
                              </a:prstGeom>
                              <a:noFill/>
                              <a:ln w="6350">
                                <a:noFill/>
                              </a:ln>
                            </wps:spPr>
                            <wps:txbx>
                              <w:txbxContent>
                                <w:p w14:paraId="4AFD21CB" w14:textId="012DAE2C" w:rsidR="00022169" w:rsidRDefault="00D86427" w:rsidP="004A4695">
                                  <w:pPr>
                                    <w:pStyle w:val="Heading4"/>
                                  </w:pPr>
                                  <w:r>
                                    <w:t>Desktop Computers with similar parts:</w:t>
                                  </w:r>
                                </w:p>
                                <w:p w14:paraId="366C347C" w14:textId="5A8CBE84" w:rsidR="00022169" w:rsidRDefault="00D86427" w:rsidP="006E3BCB">
                                  <w:pPr>
                                    <w:spacing w:line="360" w:lineRule="auto"/>
                                    <w:jc w:val="both"/>
                                    <w:rPr>
                                      <w:szCs w:val="22"/>
                                    </w:rPr>
                                  </w:pPr>
                                  <w:r>
                                    <w:rPr>
                                      <w:b/>
                                      <w:szCs w:val="22"/>
                                    </w:rPr>
                                    <w:t>The HP Pavilion Desktop</w:t>
                                  </w:r>
                                  <w:r w:rsidR="003B0323">
                                    <w:rPr>
                                      <w:b/>
                                      <w:szCs w:val="22"/>
                                    </w:rPr>
                                    <w:t>($699.99)</w:t>
                                  </w:r>
                                  <w:bookmarkStart w:id="0" w:name="_GoBack"/>
                                  <w:bookmarkEnd w:id="0"/>
                                  <w:r>
                                    <w:rPr>
                                      <w:b/>
                                      <w:szCs w:val="22"/>
                                    </w:rPr>
                                    <w:t xml:space="preserve"> </w:t>
                                  </w:r>
                                  <w:r>
                                    <w:rPr>
                                      <w:szCs w:val="22"/>
                                    </w:rPr>
                                    <w:t>is very similar to what the minimum</w:t>
                                  </w:r>
                                  <w:r w:rsidR="00916618">
                                    <w:rPr>
                                      <w:szCs w:val="22"/>
                                    </w:rPr>
                                    <w:t xml:space="preserve"> specs as it has the same processor, </w:t>
                                  </w:r>
                                  <w:r w:rsidR="00843F46">
                                    <w:rPr>
                                      <w:szCs w:val="22"/>
                                    </w:rPr>
                                    <w:t>RAM</w:t>
                                  </w:r>
                                  <w:r w:rsidR="00916618">
                                    <w:rPr>
                                      <w:szCs w:val="22"/>
                                    </w:rPr>
                                    <w:t>, graphics card and hard disk drive. Out of all the possibl</w:t>
                                  </w:r>
                                  <w:r w:rsidR="00B24FEA">
                                    <w:rPr>
                                      <w:szCs w:val="22"/>
                                    </w:rPr>
                                    <w:t>e</w:t>
                                  </w:r>
                                  <w:r w:rsidR="00916618">
                                    <w:rPr>
                                      <w:szCs w:val="22"/>
                                    </w:rPr>
                                    <w:t xml:space="preserve"> computers, this is the </w:t>
                                  </w:r>
                                  <w:r w:rsidR="00843F46">
                                    <w:rPr>
                                      <w:szCs w:val="22"/>
                                    </w:rPr>
                                    <w:t>closest</w:t>
                                  </w:r>
                                  <w:r w:rsidR="00916618">
                                    <w:rPr>
                                      <w:szCs w:val="22"/>
                                    </w:rPr>
                                    <w:t xml:space="preserve"> computer towards minimum specs for a media production PC.</w:t>
                                  </w:r>
                                </w:p>
                                <w:p w14:paraId="0885FE87" w14:textId="61D5C375" w:rsidR="00C5020B" w:rsidRDefault="00C8474B" w:rsidP="006E3BCB">
                                  <w:pPr>
                                    <w:spacing w:line="360" w:lineRule="auto"/>
                                    <w:jc w:val="both"/>
                                    <w:rPr>
                                      <w:szCs w:val="22"/>
                                    </w:rPr>
                                  </w:pPr>
                                  <w:r>
                                    <w:rPr>
                                      <w:b/>
                                      <w:szCs w:val="22"/>
                                    </w:rPr>
                                    <w:t>Cyberpower PC</w:t>
                                  </w:r>
                                  <w:r w:rsidR="003B0323">
                                    <w:rPr>
                                      <w:b/>
                                      <w:szCs w:val="22"/>
                                    </w:rPr>
                                    <w:t xml:space="preserve"> ($958.99)</w:t>
                                  </w:r>
                                  <w:r w:rsidR="00916618">
                                    <w:rPr>
                                      <w:b/>
                                      <w:szCs w:val="22"/>
                                    </w:rPr>
                                    <w:t xml:space="preserve">: </w:t>
                                  </w:r>
                                  <w:r w:rsidR="00916618">
                                    <w:rPr>
                                      <w:szCs w:val="22"/>
                                    </w:rPr>
                                    <w:t>This computer has slightly different specs from the minimum specs but it does have the same processor and hard drive. However, majority of the other parts were completely different like the RAM, graphi</w:t>
                                  </w:r>
                                  <w:r w:rsidR="00B24FEA">
                                    <w:rPr>
                                      <w:szCs w:val="22"/>
                                    </w:rPr>
                                    <w:t xml:space="preserve">cs card, internet and USB. The </w:t>
                                  </w:r>
                                  <w:r w:rsidR="009B7F73">
                                    <w:rPr>
                                      <w:szCs w:val="22"/>
                                    </w:rPr>
                                    <w:t>G</w:t>
                                  </w:r>
                                  <w:r w:rsidR="00916618">
                                    <w:rPr>
                                      <w:szCs w:val="22"/>
                                    </w:rPr>
                                    <w:t xml:space="preserve">PU is </w:t>
                                  </w:r>
                                </w:p>
                                <w:p w14:paraId="31A5DDA4" w14:textId="17824621" w:rsidR="00916618" w:rsidRPr="00916618" w:rsidRDefault="00916618" w:rsidP="006E3BCB">
                                  <w:pPr>
                                    <w:spacing w:line="360" w:lineRule="auto"/>
                                    <w:jc w:val="both"/>
                                    <w:rPr>
                                      <w:szCs w:val="22"/>
                                    </w:rPr>
                                  </w:pPr>
                                  <w:r>
                                    <w:rPr>
                                      <w:szCs w:val="22"/>
                                    </w:rPr>
                                    <w:t>a Nvidia Geforce GT 730, RAM was 16 GB, HDMI, GigE, WIFI and a windows 10 operating system</w:t>
                                  </w:r>
                                  <w:r w:rsidR="00B24FEA">
                                    <w:rPr>
                                      <w:szCs w:val="22"/>
                                    </w:rPr>
                                    <w:t>.</w:t>
                                  </w:r>
                                </w:p>
                                <w:p w14:paraId="48DE6AEC" w14:textId="17B8B202" w:rsidR="00916618" w:rsidRDefault="00916618" w:rsidP="00C5020B">
                                  <w:pPr>
                                    <w:spacing w:line="360" w:lineRule="auto"/>
                                    <w:rPr>
                                      <w:szCs w:val="22"/>
                                    </w:rPr>
                                  </w:pPr>
                                </w:p>
                                <w:p w14:paraId="2391BB23" w14:textId="77777777" w:rsidR="00916618" w:rsidRPr="00D86427" w:rsidRDefault="00916618" w:rsidP="004A4695">
                                  <w:pPr>
                                    <w:rPr>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B23B2F" id="_x0000_t202" coordsize="21600,21600" o:spt="202" path="m,l,21600r21600,l21600,xe">
                      <v:stroke joinstyle="miter"/>
                      <v:path gradientshapeok="t" o:connecttype="rect"/>
                    </v:shapetype>
                    <v:shape id="Text Box 10" o:spid="_x0000_s1026" type="#_x0000_t202" style="width:232.65pt;height:39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" filled="f" stroked="f" strokeweight=".5pt">
                      <v:textbox>
                        <w:txbxContent>
                          <w:p w14:paraId="4AFD21CB" w14:textId="012DAE2C" w:rsidR="00022169" w:rsidRDefault="00D86427" w:rsidP="004A4695">
                            <w:pPr>
                              <w:pStyle w:val="Heading4"/>
                            </w:pPr>
                            <w:r>
                              <w:t>Desktop Computers with similar parts:</w:t>
                            </w:r>
                          </w:p>
                          <w:p w14:paraId="366C347C" w14:textId="5A8CBE84" w:rsidR="00022169" w:rsidRDefault="00D86427" w:rsidP="006E3BCB">
                            <w:pPr>
                              <w:spacing w:line="360" w:lineRule="auto"/>
                              <w:jc w:val="both"/>
                              <w:rPr>
                                <w:szCs w:val="22"/>
                              </w:rPr>
                            </w:pPr>
                            <w:r>
                              <w:rPr>
                                <w:b/>
                                <w:szCs w:val="22"/>
                              </w:rPr>
                              <w:t>The HP Pavilion Desktop</w:t>
                            </w:r>
                            <w:r w:rsidR="003B0323">
                              <w:rPr>
                                <w:b/>
                                <w:szCs w:val="22"/>
                              </w:rPr>
                              <w:t>($699.99)</w:t>
                            </w:r>
                            <w:bookmarkStart w:id="1" w:name="_GoBack"/>
                            <w:bookmarkEnd w:id="1"/>
                            <w:r>
                              <w:rPr>
                                <w:b/>
                                <w:szCs w:val="22"/>
                              </w:rPr>
                              <w:t xml:space="preserve"> </w:t>
                            </w:r>
                            <w:r>
                              <w:rPr>
                                <w:szCs w:val="22"/>
                              </w:rPr>
                              <w:t>is very similar to what the minimum</w:t>
                            </w:r>
                            <w:r w:rsidR="00916618">
                              <w:rPr>
                                <w:szCs w:val="22"/>
                              </w:rPr>
                              <w:t xml:space="preserve"> specs as it has the same processor, </w:t>
                            </w:r>
                            <w:r w:rsidR="00843F46">
                              <w:rPr>
                                <w:szCs w:val="22"/>
                              </w:rPr>
                              <w:t>RAM</w:t>
                            </w:r>
                            <w:r w:rsidR="00916618">
                              <w:rPr>
                                <w:szCs w:val="22"/>
                              </w:rPr>
                              <w:t>, graphics card and hard disk drive. Out of all the possibl</w:t>
                            </w:r>
                            <w:r w:rsidR="00B24FEA">
                              <w:rPr>
                                <w:szCs w:val="22"/>
                              </w:rPr>
                              <w:t>e</w:t>
                            </w:r>
                            <w:r w:rsidR="00916618">
                              <w:rPr>
                                <w:szCs w:val="22"/>
                              </w:rPr>
                              <w:t xml:space="preserve"> computers, this is the </w:t>
                            </w:r>
                            <w:r w:rsidR="00843F46">
                              <w:rPr>
                                <w:szCs w:val="22"/>
                              </w:rPr>
                              <w:t>closest</w:t>
                            </w:r>
                            <w:r w:rsidR="00916618">
                              <w:rPr>
                                <w:szCs w:val="22"/>
                              </w:rPr>
                              <w:t xml:space="preserve"> computer towards minimum specs for a media production PC.</w:t>
                            </w:r>
                          </w:p>
                          <w:p w14:paraId="0885FE87" w14:textId="61D5C375" w:rsidR="00C5020B" w:rsidRDefault="00C8474B" w:rsidP="006E3BCB">
                            <w:pPr>
                              <w:spacing w:line="360" w:lineRule="auto"/>
                              <w:jc w:val="both"/>
                              <w:rPr>
                                <w:szCs w:val="22"/>
                              </w:rPr>
                            </w:pPr>
                            <w:r>
                              <w:rPr>
                                <w:b/>
                                <w:szCs w:val="22"/>
                              </w:rPr>
                              <w:t>Cyberpower PC</w:t>
                            </w:r>
                            <w:r w:rsidR="003B0323">
                              <w:rPr>
                                <w:b/>
                                <w:szCs w:val="22"/>
                              </w:rPr>
                              <w:t xml:space="preserve"> ($958.99)</w:t>
                            </w:r>
                            <w:r w:rsidR="00916618">
                              <w:rPr>
                                <w:b/>
                                <w:szCs w:val="22"/>
                              </w:rPr>
                              <w:t xml:space="preserve">: </w:t>
                            </w:r>
                            <w:r w:rsidR="00916618">
                              <w:rPr>
                                <w:szCs w:val="22"/>
                              </w:rPr>
                              <w:t>This computer has slightly different specs from the minimum specs but it does have the same processor and hard drive. However, majority of the other parts were completely different like the RAM, graphi</w:t>
                            </w:r>
                            <w:r w:rsidR="00B24FEA">
                              <w:rPr>
                                <w:szCs w:val="22"/>
                              </w:rPr>
                              <w:t xml:space="preserve">cs card, internet and USB. The </w:t>
                            </w:r>
                            <w:r w:rsidR="009B7F73">
                              <w:rPr>
                                <w:szCs w:val="22"/>
                              </w:rPr>
                              <w:t>G</w:t>
                            </w:r>
                            <w:r w:rsidR="00916618">
                              <w:rPr>
                                <w:szCs w:val="22"/>
                              </w:rPr>
                              <w:t xml:space="preserve">PU is </w:t>
                            </w:r>
                          </w:p>
                          <w:p w14:paraId="31A5DDA4" w14:textId="17824621" w:rsidR="00916618" w:rsidRPr="00916618" w:rsidRDefault="00916618" w:rsidP="006E3BCB">
                            <w:pPr>
                              <w:spacing w:line="360" w:lineRule="auto"/>
                              <w:jc w:val="both"/>
                              <w:rPr>
                                <w:szCs w:val="22"/>
                              </w:rPr>
                            </w:pPr>
                            <w:r>
                              <w:rPr>
                                <w:szCs w:val="22"/>
                              </w:rPr>
                              <w:t>a Nvidia Geforce GT 730, RAM was 16 GB, HDMI, GigE, WIFI and a windows 10 operating system</w:t>
                            </w:r>
                            <w:r w:rsidR="00B24FEA">
                              <w:rPr>
                                <w:szCs w:val="22"/>
                              </w:rPr>
                              <w:t>.</w:t>
                            </w:r>
                          </w:p>
                          <w:p w14:paraId="48DE6AEC" w14:textId="17B8B202" w:rsidR="00916618" w:rsidRDefault="00916618" w:rsidP="00C5020B">
                            <w:pPr>
                              <w:spacing w:line="360" w:lineRule="auto"/>
                              <w:rPr>
                                <w:szCs w:val="22"/>
                              </w:rPr>
                            </w:pPr>
                          </w:p>
                          <w:p w14:paraId="2391BB23" w14:textId="77777777" w:rsidR="00916618" w:rsidRPr="00D86427" w:rsidRDefault="00916618" w:rsidP="004A4695">
                            <w:pPr>
                              <w:rPr>
                                <w:szCs w:val="22"/>
                              </w:rPr>
                            </w:pPr>
                          </w:p>
                        </w:txbxContent>
                      </v:textbox>
                      <w10:anchorlock/>
                    </v:shape>
                  </w:pict>
                </mc:Fallback>
              </mc:AlternateContent>
            </w:r>
          </w:p>
        </w:tc>
        <w:tc>
          <w:tcPr>
            <w:tcW w:w="5280" w:type="dxa"/>
          </w:tcPr>
          <w:p w14:paraId="220A2B95" w14:textId="60980896" w:rsidR="00FB3767" w:rsidRDefault="00DF0DBF" w:rsidP="00997614">
            <w:pPr>
              <w:ind w:left="144" w:right="144"/>
              <w:rPr>
                <w:color w:val="F46036" w:themeColor="accent3"/>
                <w:sz w:val="40"/>
                <w:szCs w:val="40"/>
              </w:rPr>
            </w:pPr>
            <w:r>
              <w:rPr>
                <w:noProof/>
              </w:rPr>
              <mc:AlternateContent>
                <mc:Choice Requires="wpg">
                  <w:drawing>
                    <wp:anchor distT="0" distB="0" distL="114300" distR="114300" simplePos="0" relativeHeight="251702272" behindDoc="1" locked="0" layoutInCell="1" allowOverlap="1" wp14:anchorId="1B52A649" wp14:editId="47B5209D">
                      <wp:simplePos x="0" y="0"/>
                      <wp:positionH relativeFrom="column">
                        <wp:posOffset>-1299633</wp:posOffset>
                      </wp:positionH>
                      <wp:positionV relativeFrom="paragraph">
                        <wp:posOffset>4391872</wp:posOffset>
                      </wp:positionV>
                      <wp:extent cx="4876165" cy="1801495"/>
                      <wp:effectExtent l="0" t="0" r="635" b="8255"/>
                      <wp:wrapNone/>
                      <wp:docPr id="213" name="Group 213" descr="colored graphic boxes"/>
                      <wp:cNvGraphicFramePr/>
                      <a:graphic xmlns:a="http://schemas.openxmlformats.org/drawingml/2006/main">
                        <a:graphicData uri="http://schemas.microsoft.com/office/word/2010/wordprocessingGroup">
                          <wpg:wgp>
                            <wpg:cNvGrpSpPr/>
                            <wpg:grpSpPr>
                              <a:xfrm>
                                <a:off x="0" y="0"/>
                                <a:ext cx="4876165" cy="1801495"/>
                                <a:chOff x="0" y="-16782"/>
                                <a:chExt cx="2222828" cy="821921"/>
                              </a:xfrm>
                            </wpg:grpSpPr>
                            <wpg:grpSp>
                              <wpg:cNvPr id="18" name="Group 18"/>
                              <wpg:cNvGrpSpPr/>
                              <wpg:grpSpPr>
                                <a:xfrm>
                                  <a:off x="0" y="68239"/>
                                  <a:ext cx="873451" cy="438582"/>
                                  <a:chOff x="0" y="0"/>
                                  <a:chExt cx="2688609" cy="1350607"/>
                                </a:xfrm>
                              </wpg:grpSpPr>
                              <wps:wsp>
                                <wps:cNvPr id="19" name="Rectangle 19"/>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573205"/>
                                    <a:ext cx="449580" cy="44958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45911" y="900752"/>
                                    <a:ext cx="422275" cy="4222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750627" y="-16782"/>
                                  <a:ext cx="1472201" cy="821921"/>
                                  <a:chOff x="0" y="-27577"/>
                                  <a:chExt cx="2416864" cy="1350607"/>
                                </a:xfrm>
                              </wpg:grpSpPr>
                              <wps:wsp>
                                <wps:cNvPr id="208" name="Rectangle 208"/>
                                <wps:cNvSpPr/>
                                <wps:spPr>
                                  <a:xfrm>
                                    <a:off x="1502464" y="-27577"/>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601711" y="272673"/>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093031" y="709402"/>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274166" y="873175"/>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1621C7F" id="Group 213" o:spid="_x0000_s1026" alt="colored graphic boxes" style="position:absolute;margin-left:-102.35pt;margin-top:345.8pt;width:383.95pt;height:141.85pt;z-index:-251614208;mso-width-relative:margin;mso-height-relative:margin" coordorigin=",-167" coordsize="22228,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">
                      <v:group id="Group 18" o:spid="_x0000_s1027" style="position:absolute;top:682;width:8734;height:4386" coordsize="26886,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28"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" fillcolor="#f46036 [3204]" stroked="f" strokeweight="1pt"/>
                        <v:rect id="Rectangle 20" o:spid="_x0000_s1029"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" fillcolor="#fabfae [1300]" stroked="f" strokeweight="1pt"/>
                        <v:rect id="Rectangle 21" o:spid="_x0000_s1030"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" fillcolor="#f89f86 [1940]" stroked="f" strokeweight="1pt"/>
                        <v:rect id="Rectangle 26" o:spid="_x0000_s1031"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" fillcolor="#bdcedd [1301]" stroked="f" strokeweight="1pt"/>
                        <v:rect id="Rectangle 29" o:spid="_x0000_s1032"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" fillcolor="white [3214]" stroked="f" strokeweight="1pt"/>
                      </v:group>
                      <v:group id="Group 207" o:spid="_x0000_s1033" style="position:absolute;left:7506;top:-167;width:14722;height:8218" coordorigin=",-275" coordsize="24168,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208" o:spid="_x0000_s1034" style="position:absolute;left:15024;top:-275;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" fillcolor="#f46036 [3204]" stroked="f" strokeweight="1pt"/>
                        <v:rect id="Rectangle 209" o:spid="_x0000_s1035" style="position:absolute;left:6017;top:2726;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" fillcolor="#fabfae [1300]" stroked="f" strokeweight="1pt"/>
                        <v:rect id="Rectangle 210" o:spid="_x0000_s1036" style="position:absolute;left:10930;top:7094;width:6136;height:6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" fillcolor="#f89f86 [1940]" stroked="f" strokeweight="1pt"/>
                        <v:rect id="Rectangle 211" o:spid="_x0000_s1037"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" fillcolor="#2f4b83 [3207]" stroked="f" strokeweight="1pt"/>
                        <v:rect id="Rectangle 212" o:spid="_x0000_s1038" style="position:absolute;left:2741;top:8731;width:4223;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" fillcolor="#bdcedd [1301]" stroked="f" strokeweight="1pt"/>
                      </v:group>
                    </v:group>
                  </w:pict>
                </mc:Fallback>
              </mc:AlternateContent>
            </w:r>
            <w:r w:rsidR="00916618">
              <w:rPr>
                <w:color w:val="F46036" w:themeColor="accent3"/>
                <w:sz w:val="40"/>
                <w:szCs w:val="40"/>
              </w:rPr>
              <w:t>In Conclusion,</w:t>
            </w:r>
          </w:p>
          <w:p w14:paraId="64315FE1" w14:textId="2371173E" w:rsidR="00916618" w:rsidRDefault="00916618" w:rsidP="00916618">
            <w:pPr>
              <w:ind w:right="144"/>
              <w:rPr>
                <w:color w:val="F46036" w:themeColor="accent3"/>
                <w:sz w:val="40"/>
                <w:szCs w:val="40"/>
              </w:rPr>
            </w:pPr>
          </w:p>
          <w:p w14:paraId="46E6FB7C" w14:textId="35E22211" w:rsidR="001301EE" w:rsidRDefault="005D21BB" w:rsidP="006E3BCB">
            <w:pPr>
              <w:spacing w:line="360" w:lineRule="auto"/>
              <w:ind w:right="142"/>
              <w:jc w:val="both"/>
              <w:rPr>
                <w:sz w:val="22"/>
                <w:szCs w:val="22"/>
              </w:rPr>
            </w:pPr>
            <w:r>
              <w:rPr>
                <w:sz w:val="22"/>
                <w:szCs w:val="22"/>
              </w:rPr>
              <w:t>Media production</w:t>
            </w:r>
            <w:r w:rsidR="00F44A5B">
              <w:rPr>
                <w:sz w:val="22"/>
                <w:szCs w:val="22"/>
              </w:rPr>
              <w:t xml:space="preserve"> </w:t>
            </w:r>
            <w:r w:rsidR="00172E66">
              <w:rPr>
                <w:sz w:val="22"/>
                <w:szCs w:val="22"/>
              </w:rPr>
              <w:t xml:space="preserve">computers need very specific hardware in order for </w:t>
            </w:r>
            <w:r w:rsidR="006E3BCB">
              <w:rPr>
                <w:sz w:val="22"/>
                <w:szCs w:val="22"/>
              </w:rPr>
              <w:t xml:space="preserve">them </w:t>
            </w:r>
            <w:r w:rsidR="00172E66">
              <w:rPr>
                <w:sz w:val="22"/>
                <w:szCs w:val="22"/>
              </w:rPr>
              <w:t>to</w:t>
            </w:r>
            <w:r w:rsidR="00E83C68">
              <w:rPr>
                <w:sz w:val="22"/>
                <w:szCs w:val="22"/>
              </w:rPr>
              <w:t xml:space="preserve"> </w:t>
            </w:r>
            <w:r w:rsidR="00341B98">
              <w:rPr>
                <w:sz w:val="22"/>
                <w:szCs w:val="22"/>
              </w:rPr>
              <w:t xml:space="preserve">perform </w:t>
            </w:r>
            <w:r w:rsidR="006E3BCB">
              <w:rPr>
                <w:sz w:val="22"/>
                <w:szCs w:val="22"/>
              </w:rPr>
              <w:t xml:space="preserve">specific </w:t>
            </w:r>
            <w:r w:rsidR="00341B98">
              <w:rPr>
                <w:sz w:val="22"/>
                <w:szCs w:val="22"/>
              </w:rPr>
              <w:t>tasks like recording, editing</w:t>
            </w:r>
            <w:r w:rsidR="007B18A3">
              <w:rPr>
                <w:sz w:val="22"/>
                <w:szCs w:val="22"/>
              </w:rPr>
              <w:t xml:space="preserve"> and producing</w:t>
            </w:r>
            <w:r w:rsidR="00341B98">
              <w:rPr>
                <w:sz w:val="22"/>
                <w:szCs w:val="22"/>
              </w:rPr>
              <w:t xml:space="preserve"> various types of media. With these types of media, a decent computer </w:t>
            </w:r>
            <w:r w:rsidR="00B24FEA">
              <w:rPr>
                <w:sz w:val="22"/>
                <w:szCs w:val="22"/>
              </w:rPr>
              <w:t xml:space="preserve">is required </w:t>
            </w:r>
            <w:r w:rsidR="00341B98">
              <w:rPr>
                <w:sz w:val="22"/>
                <w:szCs w:val="22"/>
              </w:rPr>
              <w:t xml:space="preserve">which </w:t>
            </w:r>
            <w:r w:rsidR="007B18A3">
              <w:rPr>
                <w:sz w:val="22"/>
                <w:szCs w:val="22"/>
              </w:rPr>
              <w:t>most</w:t>
            </w:r>
            <w:r w:rsidR="00341B98">
              <w:rPr>
                <w:sz w:val="22"/>
                <w:szCs w:val="22"/>
              </w:rPr>
              <w:t xml:space="preserve"> </w:t>
            </w:r>
            <w:r w:rsidR="007B18A3">
              <w:rPr>
                <w:sz w:val="22"/>
                <w:szCs w:val="22"/>
              </w:rPr>
              <w:t>people w</w:t>
            </w:r>
            <w:r w:rsidR="00341B98">
              <w:rPr>
                <w:sz w:val="22"/>
                <w:szCs w:val="22"/>
              </w:rPr>
              <w:t>ill likely be able to afford. The HP Pavilion and the Cyberpower</w:t>
            </w:r>
            <w:r w:rsidR="00B24FEA">
              <w:rPr>
                <w:sz w:val="22"/>
                <w:szCs w:val="22"/>
              </w:rPr>
              <w:t xml:space="preserve"> </w:t>
            </w:r>
            <w:r w:rsidR="00341B98">
              <w:rPr>
                <w:sz w:val="22"/>
                <w:szCs w:val="22"/>
              </w:rPr>
              <w:t>PC</w:t>
            </w:r>
            <w:r w:rsidR="001301EE">
              <w:rPr>
                <w:sz w:val="22"/>
                <w:szCs w:val="22"/>
              </w:rPr>
              <w:t xml:space="preserve"> will be </w:t>
            </w:r>
            <w:r w:rsidR="006E3BCB">
              <w:rPr>
                <w:sz w:val="22"/>
                <w:szCs w:val="22"/>
              </w:rPr>
              <w:t xml:space="preserve">a </w:t>
            </w:r>
            <w:r w:rsidR="001301EE">
              <w:rPr>
                <w:sz w:val="22"/>
                <w:szCs w:val="22"/>
              </w:rPr>
              <w:t xml:space="preserve">decent PC’s to buy </w:t>
            </w:r>
            <w:r w:rsidR="00684C43">
              <w:rPr>
                <w:sz w:val="22"/>
                <w:szCs w:val="22"/>
              </w:rPr>
              <w:t>at</w:t>
            </w:r>
            <w:r w:rsidR="001301EE">
              <w:rPr>
                <w:sz w:val="22"/>
                <w:szCs w:val="22"/>
              </w:rPr>
              <w:t xml:space="preserve"> an affordable price.</w:t>
            </w:r>
          </w:p>
          <w:p w14:paraId="19584AF7" w14:textId="17A076ED" w:rsidR="001301EE" w:rsidRDefault="001301EE" w:rsidP="006E3BCB">
            <w:pPr>
              <w:ind w:right="144"/>
              <w:jc w:val="both"/>
              <w:rPr>
                <w:sz w:val="22"/>
                <w:szCs w:val="22"/>
              </w:rPr>
            </w:pPr>
          </w:p>
          <w:p w14:paraId="26837F03" w14:textId="71052625" w:rsidR="006E3BCB" w:rsidRDefault="001301EE" w:rsidP="006E3BCB">
            <w:pPr>
              <w:spacing w:line="360" w:lineRule="auto"/>
              <w:ind w:right="142"/>
              <w:jc w:val="both"/>
              <w:rPr>
                <w:sz w:val="22"/>
                <w:szCs w:val="22"/>
              </w:rPr>
            </w:pPr>
            <w:r>
              <w:rPr>
                <w:sz w:val="22"/>
                <w:szCs w:val="22"/>
              </w:rPr>
              <w:t xml:space="preserve">These </w:t>
            </w:r>
            <w:r w:rsidR="007B18A3">
              <w:rPr>
                <w:sz w:val="22"/>
                <w:szCs w:val="22"/>
              </w:rPr>
              <w:t>are</w:t>
            </w:r>
            <w:r>
              <w:rPr>
                <w:sz w:val="22"/>
                <w:szCs w:val="22"/>
              </w:rPr>
              <w:t xml:space="preserve"> the </w:t>
            </w:r>
            <w:r w:rsidR="00AD196C">
              <w:rPr>
                <w:sz w:val="22"/>
                <w:szCs w:val="22"/>
              </w:rPr>
              <w:t xml:space="preserve"> </w:t>
            </w:r>
            <w:r>
              <w:rPr>
                <w:sz w:val="22"/>
                <w:szCs w:val="22"/>
              </w:rPr>
              <w:t xml:space="preserve">recommendations </w:t>
            </w:r>
            <w:r w:rsidR="006E3BCB">
              <w:rPr>
                <w:sz w:val="22"/>
                <w:szCs w:val="22"/>
              </w:rPr>
              <w:t xml:space="preserve">suggested </w:t>
            </w:r>
            <w:r w:rsidR="00AD196C">
              <w:rPr>
                <w:sz w:val="22"/>
                <w:szCs w:val="22"/>
              </w:rPr>
              <w:t xml:space="preserve"> </w:t>
            </w:r>
            <w:r>
              <w:rPr>
                <w:sz w:val="22"/>
                <w:szCs w:val="22"/>
              </w:rPr>
              <w:t xml:space="preserve">for </w:t>
            </w:r>
          </w:p>
          <w:p w14:paraId="5012692F" w14:textId="024524F2" w:rsidR="00916618" w:rsidRPr="005D21BB" w:rsidRDefault="00AD196C" w:rsidP="00AD196C">
            <w:pPr>
              <w:spacing w:line="360" w:lineRule="auto"/>
              <w:ind w:right="142"/>
              <w:jc w:val="both"/>
              <w:rPr>
                <w:sz w:val="22"/>
                <w:szCs w:val="22"/>
              </w:rPr>
            </w:pPr>
            <w:r>
              <w:rPr>
                <w:noProof/>
              </w:rPr>
              <w:drawing>
                <wp:anchor distT="0" distB="0" distL="114300" distR="114300" simplePos="0" relativeHeight="251710464" behindDoc="0" locked="0" layoutInCell="1" allowOverlap="1" wp14:anchorId="196B29DE" wp14:editId="00F0D05B">
                  <wp:simplePos x="0" y="0"/>
                  <wp:positionH relativeFrom="column">
                    <wp:posOffset>498475</wp:posOffset>
                  </wp:positionH>
                  <wp:positionV relativeFrom="paragraph">
                    <wp:posOffset>409833</wp:posOffset>
                  </wp:positionV>
                  <wp:extent cx="1927886" cy="1037491"/>
                  <wp:effectExtent l="0" t="0" r="0" b="0"/>
                  <wp:wrapNone/>
                  <wp:docPr id="234" name="Picture 234" descr="Image result for Thank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Thank yo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7886" cy="1037491"/>
                          </a:xfrm>
                          <a:prstGeom prst="rect">
                            <a:avLst/>
                          </a:prstGeom>
                          <a:noFill/>
                          <a:ln>
                            <a:noFill/>
                          </a:ln>
                        </pic:spPr>
                      </pic:pic>
                    </a:graphicData>
                  </a:graphic>
                  <wp14:sizeRelH relativeFrom="page">
                    <wp14:pctWidth>0</wp14:pctWidth>
                  </wp14:sizeRelH>
                  <wp14:sizeRelV relativeFrom="page">
                    <wp14:pctHeight>0</wp14:pctHeight>
                  </wp14:sizeRelV>
                </wp:anchor>
              </w:drawing>
            </w:r>
            <w:r w:rsidR="001301EE">
              <w:rPr>
                <w:sz w:val="22"/>
                <w:szCs w:val="22"/>
              </w:rPr>
              <w:t>a media production computer</w:t>
            </w:r>
            <w:r>
              <w:rPr>
                <w:sz w:val="22"/>
                <w:szCs w:val="22"/>
              </w:rPr>
              <w:t xml:space="preserve"> </w:t>
            </w:r>
            <w:r w:rsidR="00B24FEA">
              <w:rPr>
                <w:sz w:val="22"/>
                <w:szCs w:val="22"/>
              </w:rPr>
              <w:t>at</w:t>
            </w:r>
            <w:r w:rsidR="001301EE">
              <w:rPr>
                <w:sz w:val="22"/>
                <w:szCs w:val="22"/>
              </w:rPr>
              <w:t xml:space="preserve"> a </w:t>
            </w:r>
            <w:r>
              <w:rPr>
                <w:sz w:val="22"/>
                <w:szCs w:val="22"/>
              </w:rPr>
              <w:t xml:space="preserve">reasonable  and </w:t>
            </w:r>
            <w:r w:rsidR="001301EE">
              <w:rPr>
                <w:sz w:val="22"/>
                <w:szCs w:val="22"/>
              </w:rPr>
              <w:t>an affordable price.</w:t>
            </w:r>
            <w:r w:rsidR="006F2F2D">
              <w:t xml:space="preserve"> </w:t>
            </w:r>
            <w:r w:rsidR="00341B98">
              <w:rPr>
                <w:sz w:val="22"/>
                <w:szCs w:val="22"/>
              </w:rPr>
              <w:t xml:space="preserve">  </w:t>
            </w:r>
            <w:r w:rsidR="00172E66">
              <w:rPr>
                <w:sz w:val="22"/>
                <w:szCs w:val="22"/>
              </w:rPr>
              <w:t xml:space="preserve"> </w:t>
            </w:r>
            <w:r w:rsidR="00F44A5B">
              <w:rPr>
                <w:sz w:val="22"/>
                <w:szCs w:val="22"/>
              </w:rPr>
              <w:t xml:space="preserve"> </w:t>
            </w:r>
          </w:p>
        </w:tc>
        <w:tc>
          <w:tcPr>
            <w:tcW w:w="5280" w:type="dxa"/>
          </w:tcPr>
          <w:p w14:paraId="2E704FE4" w14:textId="77777777" w:rsidR="00FB3767" w:rsidRDefault="00022169" w:rsidP="00491776">
            <w:pPr>
              <w:pStyle w:val="Heading1"/>
              <w:ind w:left="144" w:right="144"/>
              <w:rPr>
                <w:noProof/>
              </w:rPr>
            </w:pPr>
            <w:r>
              <w:rPr>
                <w:noProof/>
              </w:rPr>
              <mc:AlternateContent>
                <mc:Choice Requires="wps">
                  <w:drawing>
                    <wp:inline distT="0" distB="0" distL="0" distR="0" wp14:anchorId="35A30D2E" wp14:editId="5894FAA6">
                      <wp:extent cx="3194462" cy="1532586"/>
                      <wp:effectExtent l="0" t="0" r="0" b="0"/>
                      <wp:docPr id="24" name="Text Box 24"/>
                      <wp:cNvGraphicFramePr/>
                      <a:graphic xmlns:a="http://schemas.openxmlformats.org/drawingml/2006/main">
                        <a:graphicData uri="http://schemas.microsoft.com/office/word/2010/wordprocessingShape">
                          <wps:wsp>
                            <wps:cNvSpPr txBox="1"/>
                            <wps:spPr>
                              <a:xfrm>
                                <a:off x="0" y="0"/>
                                <a:ext cx="3194462" cy="1532586"/>
                              </a:xfrm>
                              <a:prstGeom prst="rect">
                                <a:avLst/>
                              </a:prstGeom>
                              <a:noFill/>
                              <a:ln w="6350">
                                <a:noFill/>
                              </a:ln>
                            </wps:spPr>
                            <wps:txbx>
                              <w:txbxContent>
                                <w:p w14:paraId="0A2DEC1E" w14:textId="5C731724" w:rsidR="00022169" w:rsidRPr="00491776" w:rsidRDefault="00867BA7" w:rsidP="00491776">
                                  <w:pPr>
                                    <w:pStyle w:val="Title"/>
                                  </w:pPr>
                                  <w:r w:rsidRPr="00867BA7">
                                    <w:rPr>
                                      <w:sz w:val="44"/>
                                      <w:szCs w:val="44"/>
                                    </w:rPr>
                                    <w:t>Media Production</w:t>
                                  </w:r>
                                  <w:r>
                                    <w:t xml:space="preserve"> </w:t>
                                  </w:r>
                                  <w:r w:rsidRPr="00867BA7">
                                    <w:rPr>
                                      <w:sz w:val="44"/>
                                      <w:szCs w:val="44"/>
                                    </w:rPr>
                                    <w:t>Computer</w:t>
                                  </w:r>
                                </w:p>
                              </w:txbxContent>
                            </wps:txbx>
                            <wps:bodyPr rot="0" spcFirstLastPara="0" vertOverflow="overflow" horzOverflow="overflow" vert="horz" wrap="square" lIns="91440" tIns="457200" rIns="91440" bIns="45720" numCol="1" spcCol="0" rtlCol="0" fromWordArt="0" anchor="t" anchorCtr="0" forceAA="0" compatLnSpc="1">
                              <a:prstTxWarp prst="textNoShape">
                                <a:avLst/>
                              </a:prstTxWarp>
                              <a:noAutofit/>
                            </wps:bodyPr>
                          </wps:wsp>
                        </a:graphicData>
                      </a:graphic>
                    </wp:inline>
                  </w:drawing>
                </mc:Choice>
                <mc:Fallback>
                  <w:pict>
                    <v:shape w14:anchorId="35A30D2E" id="Text Box 24" o:spid="_x0000_s1027" type="#_x0000_t202" style="width:251.55pt;height:1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" filled="f" stroked="f" strokeweight=".5pt">
                      <v:textbox inset=",36pt">
                        <w:txbxContent>
                          <w:p w14:paraId="0A2DEC1E" w14:textId="5C731724" w:rsidR="00022169" w:rsidRPr="00491776" w:rsidRDefault="00867BA7" w:rsidP="00491776">
                            <w:pPr>
                              <w:pStyle w:val="Title"/>
                            </w:pPr>
                            <w:r w:rsidRPr="00867BA7">
                              <w:rPr>
                                <w:sz w:val="44"/>
                                <w:szCs w:val="44"/>
                              </w:rPr>
                              <w:t>Media Production</w:t>
                            </w:r>
                            <w:r>
                              <w:t xml:space="preserve"> </w:t>
                            </w:r>
                            <w:r w:rsidRPr="00867BA7">
                              <w:rPr>
                                <w:sz w:val="44"/>
                                <w:szCs w:val="44"/>
                              </w:rPr>
                              <w:t>Computer</w:t>
                            </w:r>
                          </w:p>
                        </w:txbxContent>
                      </v:textbox>
                      <w10:anchorlock/>
                    </v:shape>
                  </w:pict>
                </mc:Fallback>
              </mc:AlternateContent>
            </w:r>
            <w:r w:rsidR="00924BF8">
              <w:rPr>
                <w:noProof/>
              </w:rPr>
              <mc:AlternateContent>
                <mc:Choice Requires="wps">
                  <w:drawing>
                    <wp:inline distT="0" distB="0" distL="0" distR="0" wp14:anchorId="10652ACB" wp14:editId="142770F6">
                      <wp:extent cx="2825086" cy="482325"/>
                      <wp:effectExtent l="0" t="0" r="0" b="0"/>
                      <wp:docPr id="3" name="Text Box 3"/>
                      <wp:cNvGraphicFramePr/>
                      <a:graphic xmlns:a="http://schemas.openxmlformats.org/drawingml/2006/main">
                        <a:graphicData uri="http://schemas.microsoft.com/office/word/2010/wordprocessingShape">
                          <wps:wsp>
                            <wps:cNvSpPr txBox="1"/>
                            <wps:spPr>
                              <a:xfrm>
                                <a:off x="0" y="0"/>
                                <a:ext cx="2825086" cy="482325"/>
                              </a:xfrm>
                              <a:prstGeom prst="rect">
                                <a:avLst/>
                              </a:prstGeom>
                              <a:noFill/>
                              <a:ln w="6350">
                                <a:noFill/>
                              </a:ln>
                            </wps:spPr>
                            <wps:txbx>
                              <w:txbxContent>
                                <w:p w14:paraId="7860FB6A" w14:textId="1905562B" w:rsidR="00924BF8" w:rsidRPr="000F4F38" w:rsidRDefault="00867BA7" w:rsidP="004A4695">
                                  <w:pPr>
                                    <w:pStyle w:val="Subtitle"/>
                                    <w:rPr>
                                      <w:sz w:val="28"/>
                                      <w:szCs w:val="28"/>
                                    </w:rPr>
                                  </w:pPr>
                                  <w:r>
                                    <w:rPr>
                                      <w:sz w:val="28"/>
                                      <w:szCs w:val="28"/>
                                    </w:rPr>
                                    <w:t>Raakin Rishad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652ACB" id="Text Box 3" o:spid="_x0000_s1028" type="#_x0000_t202" style="width:222.45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" filled="f" stroked="f" strokeweight=".5pt">
                      <v:textbox>
                        <w:txbxContent>
                          <w:p w14:paraId="7860FB6A" w14:textId="1905562B" w:rsidR="00924BF8" w:rsidRPr="000F4F38" w:rsidRDefault="00867BA7" w:rsidP="004A4695">
                            <w:pPr>
                              <w:pStyle w:val="Subtitle"/>
                              <w:rPr>
                                <w:sz w:val="28"/>
                                <w:szCs w:val="28"/>
                              </w:rPr>
                            </w:pPr>
                            <w:r>
                              <w:rPr>
                                <w:sz w:val="28"/>
                                <w:szCs w:val="28"/>
                              </w:rPr>
                              <w:t>Raakin Rishad</w:t>
                            </w:r>
                          </w:p>
                        </w:txbxContent>
                      </v:textbox>
                      <w10:anchorlock/>
                    </v:shape>
                  </w:pict>
                </mc:Fallback>
              </mc:AlternateContent>
            </w:r>
            <w:r w:rsidR="00491776">
              <w:rPr>
                <w:noProof/>
              </w:rPr>
              <w:t xml:space="preserve"> </w:t>
            </w:r>
          </w:p>
          <w:p w14:paraId="479BC98F" w14:textId="3B699F87" w:rsidR="00DF0DBF" w:rsidRDefault="00DF0DBF" w:rsidP="00DF0DBF">
            <w:pPr>
              <w:pStyle w:val="BodyText"/>
            </w:pPr>
            <w:r>
              <w:rPr>
                <w:noProof/>
              </w:rPr>
              <w:drawing>
                <wp:anchor distT="0" distB="0" distL="114300" distR="114300" simplePos="0" relativeHeight="251708416" behindDoc="0" locked="0" layoutInCell="1" allowOverlap="1" wp14:anchorId="3842D343" wp14:editId="3CD7CD41">
                  <wp:simplePos x="0" y="0"/>
                  <wp:positionH relativeFrom="column">
                    <wp:posOffset>329765</wp:posOffset>
                  </wp:positionH>
                  <wp:positionV relativeFrom="paragraph">
                    <wp:posOffset>66252</wp:posOffset>
                  </wp:positionV>
                  <wp:extent cx="2302933" cy="2302933"/>
                  <wp:effectExtent l="0" t="0" r="2540" b="2540"/>
                  <wp:wrapNone/>
                  <wp:docPr id="232" name="Picture 232" descr="Image result for PC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PC par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2933" cy="23029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A0C15" w14:textId="05021198" w:rsidR="00DF0DBF" w:rsidRPr="00DF0DBF" w:rsidRDefault="00DF0DBF" w:rsidP="00DF0DBF"/>
        </w:tc>
      </w:tr>
      <w:tr w:rsidR="00924BF8" w14:paraId="16ECDF21" w14:textId="77777777" w:rsidTr="0092124E">
        <w:trPr>
          <w:trHeight w:val="819"/>
        </w:trPr>
        <w:tc>
          <w:tcPr>
            <w:tcW w:w="5280" w:type="dxa"/>
            <w:vAlign w:val="center"/>
          </w:tcPr>
          <w:p w14:paraId="20681682" w14:textId="3BFF2798" w:rsidR="00491776" w:rsidRDefault="00DF0DBF" w:rsidP="007C32DB">
            <w:pPr>
              <w:pStyle w:val="BodyText4"/>
              <w:ind w:left="144" w:right="144"/>
              <w:jc w:val="left"/>
            </w:pPr>
            <w:r>
              <w:rPr>
                <w:noProof/>
              </w:rPr>
              <w:drawing>
                <wp:anchor distT="0" distB="0" distL="114300" distR="114300" simplePos="0" relativeHeight="251707392" behindDoc="0" locked="0" layoutInCell="1" allowOverlap="1" wp14:anchorId="11BFAEFB" wp14:editId="10519255">
                  <wp:simplePos x="0" y="0"/>
                  <wp:positionH relativeFrom="column">
                    <wp:posOffset>120015</wp:posOffset>
                  </wp:positionH>
                  <wp:positionV relativeFrom="paragraph">
                    <wp:posOffset>114300</wp:posOffset>
                  </wp:positionV>
                  <wp:extent cx="1873250" cy="981075"/>
                  <wp:effectExtent l="0" t="0" r="0" b="9525"/>
                  <wp:wrapNone/>
                  <wp:docPr id="231" name="Picture 231" descr="Image result for Graphics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Graphics car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3250" cy="981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80" w:type="dxa"/>
          </w:tcPr>
          <w:p w14:paraId="543432EC" w14:textId="77DCA564" w:rsidR="00924BF8" w:rsidRDefault="00924BF8" w:rsidP="001368FB">
            <w:pPr>
              <w:pStyle w:val="Address2"/>
              <w:ind w:left="144" w:right="144"/>
              <w:jc w:val="left"/>
            </w:pPr>
          </w:p>
        </w:tc>
        <w:tc>
          <w:tcPr>
            <w:tcW w:w="5280" w:type="dxa"/>
          </w:tcPr>
          <w:p w14:paraId="71925C53" w14:textId="75E761C3" w:rsidR="00924BF8" w:rsidRDefault="00924BF8" w:rsidP="00491776">
            <w:pPr>
              <w:pStyle w:val="Heading4"/>
              <w:rPr>
                <w:noProof w:val="0"/>
              </w:rPr>
            </w:pPr>
          </w:p>
        </w:tc>
      </w:tr>
    </w:tbl>
    <w:p w14:paraId="1838BBF3" w14:textId="09A99735" w:rsidR="00997614" w:rsidRDefault="00997614" w:rsidP="00997614">
      <w:pPr>
        <w:ind w:left="144" w:right="144"/>
      </w:pPr>
    </w:p>
    <w:tbl>
      <w:tblPr>
        <w:tblW w:w="15840" w:type="dxa"/>
        <w:tblInd w:w="-5" w:type="dxa"/>
        <w:tblLook w:val="0000" w:firstRow="0" w:lastRow="0" w:firstColumn="0" w:lastColumn="0" w:noHBand="0" w:noVBand="0"/>
      </w:tblPr>
      <w:tblGrid>
        <w:gridCol w:w="5141"/>
        <w:gridCol w:w="5584"/>
        <w:gridCol w:w="5120"/>
      </w:tblGrid>
      <w:tr w:rsidR="0071223D" w14:paraId="58FE582C" w14:textId="77777777" w:rsidTr="0092124E">
        <w:trPr>
          <w:trHeight w:val="11159"/>
        </w:trPr>
        <w:tc>
          <w:tcPr>
            <w:tcW w:w="5280" w:type="dxa"/>
          </w:tcPr>
          <w:p w14:paraId="702E74C6" w14:textId="2EB136F2" w:rsidR="00997614" w:rsidRDefault="00DC5FA7" w:rsidP="00906CA7">
            <w:pPr>
              <w:tabs>
                <w:tab w:val="left" w:pos="1440"/>
              </w:tabs>
              <w:ind w:left="144" w:right="144"/>
            </w:pPr>
            <w:r>
              <w:rPr>
                <w:noProof/>
              </w:rPr>
              <w:lastRenderedPageBreak/>
              <w:drawing>
                <wp:anchor distT="0" distB="0" distL="114300" distR="114300" simplePos="0" relativeHeight="251705344" behindDoc="0" locked="0" layoutInCell="1" allowOverlap="1" wp14:anchorId="2F12B8AF" wp14:editId="5F95AA4B">
                  <wp:simplePos x="0" y="0"/>
                  <wp:positionH relativeFrom="column">
                    <wp:posOffset>633095</wp:posOffset>
                  </wp:positionH>
                  <wp:positionV relativeFrom="paragraph">
                    <wp:posOffset>5224780</wp:posOffset>
                  </wp:positionV>
                  <wp:extent cx="1665605" cy="937260"/>
                  <wp:effectExtent l="0" t="0" r="0" b="0"/>
                  <wp:wrapNone/>
                  <wp:docPr id="228" name="Picture 228" descr="Image result for ryzen 5 240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ryzen 5 2400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5605" cy="937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368FB" w:rsidRPr="00491776">
              <w:rPr>
                <w:noProof/>
              </w:rPr>
              <mc:AlternateContent>
                <mc:Choice Requires="wps">
                  <w:drawing>
                    <wp:inline distT="0" distB="0" distL="0" distR="0" wp14:anchorId="7A424404" wp14:editId="053155F2">
                      <wp:extent cx="2286000" cy="866775"/>
                      <wp:effectExtent l="0" t="0" r="0" b="0"/>
                      <wp:docPr id="28" name="Text Box 28"/>
                      <wp:cNvGraphicFramePr/>
                      <a:graphic xmlns:a="http://schemas.openxmlformats.org/drawingml/2006/main">
                        <a:graphicData uri="http://schemas.microsoft.com/office/word/2010/wordprocessingShape">
                          <wps:wsp>
                            <wps:cNvSpPr txBox="1"/>
                            <wps:spPr>
                              <a:xfrm>
                                <a:off x="0" y="0"/>
                                <a:ext cx="2286000" cy="866775"/>
                              </a:xfrm>
                              <a:prstGeom prst="rect">
                                <a:avLst/>
                              </a:prstGeom>
                              <a:noFill/>
                              <a:ln w="6350">
                                <a:noFill/>
                              </a:ln>
                            </wps:spPr>
                            <wps:txbx>
                              <w:txbxContent>
                                <w:p w14:paraId="477570B9" w14:textId="066DBD5A" w:rsidR="001368FB" w:rsidRPr="00906CA7" w:rsidRDefault="00BE3F8E" w:rsidP="00491776">
                                  <w:pPr>
                                    <w:pStyle w:val="Heading2"/>
                                  </w:pPr>
                                  <w:r>
                                    <w:t>Media Production</w:t>
                                  </w:r>
                                  <w:r w:rsidR="006B49D7">
                                    <w:t xml:space="preserve"> Background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424404" id="Text Box 28" o:spid="_x0000_s1029" type="#_x0000_t202" style="width:180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" filled="f" stroked="f" strokeweight=".5pt">
                      <v:textbox>
                        <w:txbxContent>
                          <w:p w14:paraId="477570B9" w14:textId="066DBD5A" w:rsidR="001368FB" w:rsidRPr="00906CA7" w:rsidRDefault="00BE3F8E" w:rsidP="00491776">
                            <w:pPr>
                              <w:pStyle w:val="Heading2"/>
                            </w:pPr>
                            <w:r>
                              <w:t>Media Production</w:t>
                            </w:r>
                            <w:r w:rsidR="006B49D7">
                              <w:t xml:space="preserve"> Background </w:t>
                            </w:r>
                          </w:p>
                        </w:txbxContent>
                      </v:textbox>
                      <w10:anchorlock/>
                    </v:shape>
                  </w:pict>
                </mc:Fallback>
              </mc:AlternateContent>
            </w:r>
            <w:r w:rsidR="00997614" w:rsidRPr="00491776">
              <w:rPr>
                <w:noProof/>
              </w:rPr>
              <mc:AlternateContent>
                <mc:Choice Requires="wps">
                  <w:drawing>
                    <wp:inline distT="0" distB="0" distL="0" distR="0" wp14:anchorId="167BA0A6" wp14:editId="6DD57D69">
                      <wp:extent cx="3029803" cy="4457700"/>
                      <wp:effectExtent l="0" t="0" r="0" b="0"/>
                      <wp:docPr id="31" name="Text Box 31"/>
                      <wp:cNvGraphicFramePr/>
                      <a:graphic xmlns:a="http://schemas.openxmlformats.org/drawingml/2006/main">
                        <a:graphicData uri="http://schemas.microsoft.com/office/word/2010/wordprocessingShape">
                          <wps:wsp>
                            <wps:cNvSpPr txBox="1"/>
                            <wps:spPr>
                              <a:xfrm>
                                <a:off x="0" y="0"/>
                                <a:ext cx="3029803" cy="4457700"/>
                              </a:xfrm>
                              <a:prstGeom prst="rect">
                                <a:avLst/>
                              </a:prstGeom>
                              <a:noFill/>
                              <a:ln w="6350">
                                <a:noFill/>
                              </a:ln>
                            </wps:spPr>
                            <wps:txbx>
                              <w:txbxContent>
                                <w:p w14:paraId="271AF410" w14:textId="5F746308" w:rsidR="005E0479" w:rsidRPr="00052968" w:rsidRDefault="006B49D7" w:rsidP="00DC5FA7">
                                  <w:pPr>
                                    <w:spacing w:line="360" w:lineRule="auto"/>
                                    <w:jc w:val="both"/>
                                    <w:rPr>
                                      <w:color w:val="372248" w:themeColor="text1"/>
                                    </w:rPr>
                                  </w:pPr>
                                  <w:r w:rsidRPr="00052968">
                                    <w:rPr>
                                      <w:color w:val="372248" w:themeColor="text1"/>
                                    </w:rPr>
                                    <w:t>A media production computer is a computer which is heavily targeted towards producing various types of media like audio recording, video recording or even music production. With a computer which is built towards media production</w:t>
                                  </w:r>
                                  <w:r w:rsidR="001F1B99" w:rsidRPr="00052968">
                                    <w:rPr>
                                      <w:color w:val="372248" w:themeColor="text1"/>
                                    </w:rPr>
                                    <w:t xml:space="preserve">, </w:t>
                                  </w:r>
                                  <w:r w:rsidR="00B24FEA" w:rsidRPr="00052968">
                                    <w:rPr>
                                      <w:color w:val="372248" w:themeColor="text1"/>
                                    </w:rPr>
                                    <w:t xml:space="preserve">many kinds </w:t>
                                  </w:r>
                                  <w:r w:rsidR="001F1B99" w:rsidRPr="00052968">
                                    <w:rPr>
                                      <w:color w:val="372248" w:themeColor="text1"/>
                                    </w:rPr>
                                    <w:t xml:space="preserve">of media </w:t>
                                  </w:r>
                                  <w:r w:rsidR="00B24FEA" w:rsidRPr="00052968">
                                    <w:rPr>
                                      <w:color w:val="372248" w:themeColor="text1"/>
                                    </w:rPr>
                                    <w:t xml:space="preserve">can be produced </w:t>
                                  </w:r>
                                  <w:r w:rsidR="007773E9" w:rsidRPr="00052968">
                                    <w:rPr>
                                      <w:color w:val="372248" w:themeColor="text1"/>
                                    </w:rPr>
                                    <w:t>that</w:t>
                                  </w:r>
                                  <w:r w:rsidR="001F1B99" w:rsidRPr="00052968">
                                    <w:rPr>
                                      <w:color w:val="372248" w:themeColor="text1"/>
                                    </w:rPr>
                                    <w:t xml:space="preserve"> can possibly earn </w:t>
                                  </w:r>
                                  <w:r w:rsidR="00B24FEA" w:rsidRPr="00052968">
                                    <w:rPr>
                                      <w:color w:val="372248" w:themeColor="text1"/>
                                    </w:rPr>
                                    <w:t xml:space="preserve">great </w:t>
                                  </w:r>
                                  <w:r w:rsidR="001F1B99" w:rsidRPr="00052968">
                                    <w:rPr>
                                      <w:color w:val="372248" w:themeColor="text1"/>
                                    </w:rPr>
                                    <w:t>success</w:t>
                                  </w:r>
                                  <w:r w:rsidR="00B24FEA" w:rsidRPr="00052968">
                                    <w:rPr>
                                      <w:color w:val="372248" w:themeColor="text1"/>
                                    </w:rPr>
                                    <w:t xml:space="preserve"> for people with multi-tasking skills</w:t>
                                  </w:r>
                                  <w:r w:rsidR="001F1B99" w:rsidRPr="00052968">
                                    <w:rPr>
                                      <w:color w:val="372248" w:themeColor="text1"/>
                                    </w:rPr>
                                    <w:t>.</w:t>
                                  </w:r>
                                </w:p>
                                <w:p w14:paraId="643D880D" w14:textId="17CA9E05" w:rsidR="00491776" w:rsidRPr="00491776" w:rsidRDefault="001F1B99" w:rsidP="00491776">
                                  <w:pPr>
                                    <w:pStyle w:val="Heading4"/>
                                  </w:pPr>
                                  <w:r>
                                    <w:t>How does it affect Configuration Choices?</w:t>
                                  </w:r>
                                </w:p>
                                <w:p w14:paraId="4019F517" w14:textId="49046673" w:rsidR="005E0479" w:rsidRPr="00052968" w:rsidRDefault="00110E5C" w:rsidP="00DC5FA7">
                                  <w:pPr>
                                    <w:pStyle w:val="BrochureCopy"/>
                                    <w:spacing w:line="360" w:lineRule="auto"/>
                                    <w:jc w:val="both"/>
                                    <w:rPr>
                                      <w:color w:val="372248" w:themeColor="text1"/>
                                      <w:sz w:val="21"/>
                                      <w:szCs w:val="21"/>
                                    </w:rPr>
                                  </w:pPr>
                                  <w:r w:rsidRPr="00052968">
                                    <w:rPr>
                                      <w:color w:val="372248" w:themeColor="text1"/>
                                      <w:sz w:val="21"/>
                                      <w:szCs w:val="21"/>
                                    </w:rPr>
                                    <w:t xml:space="preserve">This affects configuration </w:t>
                                  </w:r>
                                  <w:r w:rsidR="00B24FEA" w:rsidRPr="00052968">
                                    <w:rPr>
                                      <w:color w:val="372248" w:themeColor="text1"/>
                                      <w:sz w:val="21"/>
                                      <w:szCs w:val="21"/>
                                    </w:rPr>
                                    <w:t xml:space="preserve">choices </w:t>
                                  </w:r>
                                  <w:r w:rsidRPr="00052968">
                                    <w:rPr>
                                      <w:color w:val="372248" w:themeColor="text1"/>
                                      <w:sz w:val="21"/>
                                      <w:szCs w:val="21"/>
                                    </w:rPr>
                                    <w:t>as many</w:t>
                                  </w:r>
                                  <w:r w:rsidR="00B24FEA" w:rsidRPr="00052968">
                                    <w:rPr>
                                      <w:color w:val="372248" w:themeColor="text1"/>
                                      <w:sz w:val="21"/>
                                      <w:szCs w:val="21"/>
                                    </w:rPr>
                                    <w:t xml:space="preserve"> of the parts </w:t>
                                  </w:r>
                                  <w:r w:rsidRPr="00052968">
                                    <w:rPr>
                                      <w:color w:val="372248" w:themeColor="text1"/>
                                      <w:sz w:val="21"/>
                                      <w:szCs w:val="21"/>
                                    </w:rPr>
                                    <w:t xml:space="preserve">will be targeted towards that specific term. For example, majority of the parts for this computer will be set towards media production. Media production will be set towards having higher RAM and hard drive space with a decent CPU and GPU. Ram and hard drive space is needed </w:t>
                                  </w:r>
                                  <w:r w:rsidR="007773E9" w:rsidRPr="00052968">
                                    <w:rPr>
                                      <w:color w:val="372248" w:themeColor="text1"/>
                                      <w:sz w:val="21"/>
                                      <w:szCs w:val="21"/>
                                    </w:rPr>
                                    <w:t>for</w:t>
                                  </w:r>
                                  <w:r w:rsidRPr="00052968">
                                    <w:rPr>
                                      <w:color w:val="372248" w:themeColor="text1"/>
                                      <w:sz w:val="21"/>
                                      <w:szCs w:val="21"/>
                                    </w:rPr>
                                    <w:t xml:space="preserve"> recording</w:t>
                                  </w:r>
                                  <w:r w:rsidR="0071223D" w:rsidRPr="00052968">
                                    <w:rPr>
                                      <w:color w:val="372248" w:themeColor="text1"/>
                                      <w:sz w:val="21"/>
                                      <w:szCs w:val="21"/>
                                    </w:rPr>
                                    <w:t>.</w:t>
                                  </w:r>
                                </w:p>
                                <w:p w14:paraId="3EDC4F38" w14:textId="77777777" w:rsidR="00997614" w:rsidRPr="007773E9" w:rsidRDefault="00997614">
                                  <w:pPr>
                                    <w:rPr>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7BA0A6" id="Text Box 31" o:spid="_x0000_s1030" type="#_x0000_t202" style="width:238.5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" filled="f" stroked="f" strokeweight=".5pt">
                      <v:textbox>
                        <w:txbxContent>
                          <w:p w14:paraId="271AF410" w14:textId="5F746308" w:rsidR="005E0479" w:rsidRPr="00052968" w:rsidRDefault="006B49D7" w:rsidP="00DC5FA7">
                            <w:pPr>
                              <w:spacing w:line="360" w:lineRule="auto"/>
                              <w:jc w:val="both"/>
                              <w:rPr>
                                <w:color w:val="372248" w:themeColor="text1"/>
                              </w:rPr>
                            </w:pPr>
                            <w:r w:rsidRPr="00052968">
                              <w:rPr>
                                <w:color w:val="372248" w:themeColor="text1"/>
                              </w:rPr>
                              <w:t>A media production computer is a computer which is heavily targeted towards producing various types of media like audio recording, video recording or even music production. With a computer which is built towards media production</w:t>
                            </w:r>
                            <w:r w:rsidR="001F1B99" w:rsidRPr="00052968">
                              <w:rPr>
                                <w:color w:val="372248" w:themeColor="text1"/>
                              </w:rPr>
                              <w:t xml:space="preserve">, </w:t>
                            </w:r>
                            <w:r w:rsidR="00B24FEA" w:rsidRPr="00052968">
                              <w:rPr>
                                <w:color w:val="372248" w:themeColor="text1"/>
                              </w:rPr>
                              <w:t xml:space="preserve">many kinds </w:t>
                            </w:r>
                            <w:r w:rsidR="001F1B99" w:rsidRPr="00052968">
                              <w:rPr>
                                <w:color w:val="372248" w:themeColor="text1"/>
                              </w:rPr>
                              <w:t xml:space="preserve">of media </w:t>
                            </w:r>
                            <w:r w:rsidR="00B24FEA" w:rsidRPr="00052968">
                              <w:rPr>
                                <w:color w:val="372248" w:themeColor="text1"/>
                              </w:rPr>
                              <w:t xml:space="preserve">can be produced </w:t>
                            </w:r>
                            <w:r w:rsidR="007773E9" w:rsidRPr="00052968">
                              <w:rPr>
                                <w:color w:val="372248" w:themeColor="text1"/>
                              </w:rPr>
                              <w:t>that</w:t>
                            </w:r>
                            <w:r w:rsidR="001F1B99" w:rsidRPr="00052968">
                              <w:rPr>
                                <w:color w:val="372248" w:themeColor="text1"/>
                              </w:rPr>
                              <w:t xml:space="preserve"> can possibly earn </w:t>
                            </w:r>
                            <w:r w:rsidR="00B24FEA" w:rsidRPr="00052968">
                              <w:rPr>
                                <w:color w:val="372248" w:themeColor="text1"/>
                              </w:rPr>
                              <w:t xml:space="preserve">great </w:t>
                            </w:r>
                            <w:r w:rsidR="001F1B99" w:rsidRPr="00052968">
                              <w:rPr>
                                <w:color w:val="372248" w:themeColor="text1"/>
                              </w:rPr>
                              <w:t>success</w:t>
                            </w:r>
                            <w:r w:rsidR="00B24FEA" w:rsidRPr="00052968">
                              <w:rPr>
                                <w:color w:val="372248" w:themeColor="text1"/>
                              </w:rPr>
                              <w:t xml:space="preserve"> for people with multi-tasking skills</w:t>
                            </w:r>
                            <w:r w:rsidR="001F1B99" w:rsidRPr="00052968">
                              <w:rPr>
                                <w:color w:val="372248" w:themeColor="text1"/>
                              </w:rPr>
                              <w:t>.</w:t>
                            </w:r>
                          </w:p>
                          <w:p w14:paraId="643D880D" w14:textId="17CA9E05" w:rsidR="00491776" w:rsidRPr="00491776" w:rsidRDefault="001F1B99" w:rsidP="00491776">
                            <w:pPr>
                              <w:pStyle w:val="Heading4"/>
                            </w:pPr>
                            <w:r>
                              <w:t>How does it affect Configuration Choices?</w:t>
                            </w:r>
                          </w:p>
                          <w:p w14:paraId="4019F517" w14:textId="49046673" w:rsidR="005E0479" w:rsidRPr="00052968" w:rsidRDefault="00110E5C" w:rsidP="00DC5FA7">
                            <w:pPr>
                              <w:pStyle w:val="BrochureCopy"/>
                              <w:spacing w:line="360" w:lineRule="auto"/>
                              <w:jc w:val="both"/>
                              <w:rPr>
                                <w:color w:val="372248" w:themeColor="text1"/>
                                <w:sz w:val="21"/>
                                <w:szCs w:val="21"/>
                              </w:rPr>
                            </w:pPr>
                            <w:r w:rsidRPr="00052968">
                              <w:rPr>
                                <w:color w:val="372248" w:themeColor="text1"/>
                                <w:sz w:val="21"/>
                                <w:szCs w:val="21"/>
                              </w:rPr>
                              <w:t xml:space="preserve">This affects configuration </w:t>
                            </w:r>
                            <w:r w:rsidR="00B24FEA" w:rsidRPr="00052968">
                              <w:rPr>
                                <w:color w:val="372248" w:themeColor="text1"/>
                                <w:sz w:val="21"/>
                                <w:szCs w:val="21"/>
                              </w:rPr>
                              <w:t xml:space="preserve">choices </w:t>
                            </w:r>
                            <w:r w:rsidRPr="00052968">
                              <w:rPr>
                                <w:color w:val="372248" w:themeColor="text1"/>
                                <w:sz w:val="21"/>
                                <w:szCs w:val="21"/>
                              </w:rPr>
                              <w:t>as many</w:t>
                            </w:r>
                            <w:r w:rsidR="00B24FEA" w:rsidRPr="00052968">
                              <w:rPr>
                                <w:color w:val="372248" w:themeColor="text1"/>
                                <w:sz w:val="21"/>
                                <w:szCs w:val="21"/>
                              </w:rPr>
                              <w:t xml:space="preserve"> of the parts </w:t>
                            </w:r>
                            <w:r w:rsidRPr="00052968">
                              <w:rPr>
                                <w:color w:val="372248" w:themeColor="text1"/>
                                <w:sz w:val="21"/>
                                <w:szCs w:val="21"/>
                              </w:rPr>
                              <w:t xml:space="preserve">will be targeted towards that specific term. For example, majority of the parts for this computer will be set towards media production. Media production will be set towards having higher RAM and hard drive space with a decent CPU and GPU. Ram and hard drive space is needed </w:t>
                            </w:r>
                            <w:r w:rsidR="007773E9" w:rsidRPr="00052968">
                              <w:rPr>
                                <w:color w:val="372248" w:themeColor="text1"/>
                                <w:sz w:val="21"/>
                                <w:szCs w:val="21"/>
                              </w:rPr>
                              <w:t>for</w:t>
                            </w:r>
                            <w:r w:rsidRPr="00052968">
                              <w:rPr>
                                <w:color w:val="372248" w:themeColor="text1"/>
                                <w:sz w:val="21"/>
                                <w:szCs w:val="21"/>
                              </w:rPr>
                              <w:t xml:space="preserve"> recording</w:t>
                            </w:r>
                            <w:r w:rsidR="0071223D" w:rsidRPr="00052968">
                              <w:rPr>
                                <w:color w:val="372248" w:themeColor="text1"/>
                                <w:sz w:val="21"/>
                                <w:szCs w:val="21"/>
                              </w:rPr>
                              <w:t>.</w:t>
                            </w:r>
                          </w:p>
                          <w:p w14:paraId="3EDC4F38" w14:textId="77777777" w:rsidR="00997614" w:rsidRPr="007773E9" w:rsidRDefault="00997614">
                            <w:pPr>
                              <w:rPr>
                                <w:szCs w:val="21"/>
                              </w:rPr>
                            </w:pPr>
                          </w:p>
                        </w:txbxContent>
                      </v:textbox>
                      <w10:anchorlock/>
                    </v:shape>
                  </w:pict>
                </mc:Fallback>
              </mc:AlternateContent>
            </w:r>
            <w:r w:rsidR="00997614" w:rsidRPr="00491776">
              <w:br w:type="page"/>
            </w:r>
          </w:p>
          <w:p w14:paraId="3743A79F" w14:textId="12CBC780" w:rsidR="00520A12" w:rsidRPr="00520A12" w:rsidRDefault="00520A12" w:rsidP="00520A12"/>
          <w:p w14:paraId="5873FEC8" w14:textId="77777777" w:rsidR="00520A12" w:rsidRDefault="00520A12" w:rsidP="00520A12"/>
          <w:p w14:paraId="6C3074C8" w14:textId="77777777" w:rsidR="00520A12" w:rsidRDefault="00520A12" w:rsidP="00520A12"/>
          <w:p w14:paraId="538F0D47" w14:textId="750216C5" w:rsidR="00520A12" w:rsidRPr="00520A12" w:rsidRDefault="00520A12" w:rsidP="00520A12"/>
        </w:tc>
        <w:tc>
          <w:tcPr>
            <w:tcW w:w="5280" w:type="dxa"/>
          </w:tcPr>
          <w:p w14:paraId="31FD38E2" w14:textId="0DAC0C6D" w:rsidR="00997614" w:rsidRDefault="00491776" w:rsidP="00997614">
            <w:pPr>
              <w:ind w:left="144" w:right="144"/>
            </w:pPr>
            <w:r w:rsidRPr="00491776">
              <w:rPr>
                <w:noProof/>
              </w:rPr>
              <mc:AlternateContent>
                <mc:Choice Requires="wpg">
                  <w:drawing>
                    <wp:anchor distT="0" distB="0" distL="114300" distR="114300" simplePos="0" relativeHeight="251704320" behindDoc="1" locked="0" layoutInCell="1" allowOverlap="1" wp14:anchorId="587D69B2" wp14:editId="1D295EDB">
                      <wp:simplePos x="0" y="0"/>
                      <wp:positionH relativeFrom="column">
                        <wp:posOffset>-3435139</wp:posOffset>
                      </wp:positionH>
                      <wp:positionV relativeFrom="paragraph">
                        <wp:posOffset>6366625</wp:posOffset>
                      </wp:positionV>
                      <wp:extent cx="3395133" cy="1218026"/>
                      <wp:effectExtent l="0" t="0" r="0" b="1270"/>
                      <wp:wrapNone/>
                      <wp:docPr id="214" name="Group 214" descr="colored graphic boxes"/>
                      <wp:cNvGraphicFramePr/>
                      <a:graphic xmlns:a="http://schemas.openxmlformats.org/drawingml/2006/main">
                        <a:graphicData uri="http://schemas.microsoft.com/office/word/2010/wordprocessingGroup">
                          <wpg:wgp>
                            <wpg:cNvGrpSpPr/>
                            <wpg:grpSpPr>
                              <a:xfrm rot="10800000">
                                <a:off x="0" y="0"/>
                                <a:ext cx="3395133" cy="1218026"/>
                                <a:chOff x="0" y="-16782"/>
                                <a:chExt cx="2222828" cy="821921"/>
                              </a:xfrm>
                            </wpg:grpSpPr>
                            <wpg:grpSp>
                              <wpg:cNvPr id="215" name="Group 215"/>
                              <wpg:cNvGrpSpPr/>
                              <wpg:grpSpPr>
                                <a:xfrm>
                                  <a:off x="0" y="68239"/>
                                  <a:ext cx="873451" cy="438582"/>
                                  <a:chOff x="0" y="0"/>
                                  <a:chExt cx="2688609" cy="1350607"/>
                                </a:xfrm>
                              </wpg:grpSpPr>
                              <wps:wsp>
                                <wps:cNvPr id="216" name="Rectangle 216"/>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545911" y="900752"/>
                                    <a:ext cx="422275" cy="4222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1" name="Group 221"/>
                              <wpg:cNvGrpSpPr/>
                              <wpg:grpSpPr>
                                <a:xfrm>
                                  <a:off x="750627" y="-16782"/>
                                  <a:ext cx="1472201" cy="821921"/>
                                  <a:chOff x="0" y="-27577"/>
                                  <a:chExt cx="2416864" cy="1350607"/>
                                </a:xfrm>
                              </wpg:grpSpPr>
                              <wps:wsp>
                                <wps:cNvPr id="222" name="Rectangle 222"/>
                                <wps:cNvSpPr/>
                                <wps:spPr>
                                  <a:xfrm>
                                    <a:off x="1502464" y="-27577"/>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601711" y="272673"/>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1093031" y="709402"/>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274166" y="873175"/>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F31FA79" id="Group 214" o:spid="_x0000_s1026" alt="colored graphic boxes" style="position:absolute;margin-left:-270.5pt;margin-top:501.3pt;width:267.35pt;height:95.9pt;rotation:180;z-index:-251612160;mso-width-relative:margin;mso-height-relative:margin" coordorigin=",-167" coordsize="22228,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">
                      <v:group id="Group 215" o:spid="_x0000_s1027" style="position:absolute;top:682;width:8734;height:4386" coordsize="26886,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16" o:spid="_x0000_s1028"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" fillcolor="#f46036 [3204]" stroked="f" strokeweight="1pt"/>
                        <v:rect id="Rectangle 217" o:spid="_x0000_s1029"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" fillcolor="#fabfae [1300]" stroked="f" strokeweight="1pt"/>
                        <v:rect id="Rectangle 218" o:spid="_x0000_s1030"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" fillcolor="#f89f86 [1940]" stroked="f" strokeweight="1pt"/>
                        <v:rect id="Rectangle 219" o:spid="_x0000_s1031"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" fillcolor="#2f4b83 [3207]" stroked="f" strokeweight="1pt"/>
                        <v:rect id="Rectangle 220" o:spid="_x0000_s1032"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" fillcolor="white [3214]" stroked="f" strokeweight="1pt"/>
                      </v:group>
                      <v:group id="Group 221" o:spid="_x0000_s1033" style="position:absolute;left:7506;top:-167;width:14722;height:8218" coordorigin=",-275" coordsize="24168,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Rectangle 222" o:spid="_x0000_s1034" style="position:absolute;left:15024;top:-275;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TB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" fillcolor="#f46036 [3204]" stroked="f" strokeweight="1pt"/>
                        <v:rect id="Rectangle 223" o:spid="_x0000_s1035" style="position:absolute;left:6017;top:2726;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" fillcolor="#fabfae [1300]" stroked="f" strokeweight="1pt"/>
                        <v:rect id="Rectangle 224" o:spid="_x0000_s1036" style="position:absolute;left:10930;top:7094;width:6136;height:6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" fillcolor="#f89f86 [1940]" stroked="f" strokeweight="1pt"/>
                        <v:rect id="Rectangle 225" o:spid="_x0000_s1037"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" fillcolor="#2f4b83 [3207]" stroked="f" strokeweight="1pt"/>
                        <v:rect id="Rectangle 226" o:spid="_x0000_s1038" style="position:absolute;left:2741;top:8731;width:4223;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" fillcolor="#bdcedd [1301]" stroked="f" strokeweight="1pt"/>
                      </v:group>
                    </v:group>
                  </w:pict>
                </mc:Fallback>
              </mc:AlternateContent>
            </w:r>
            <w:r w:rsidR="005E0479">
              <w:rPr>
                <w:noProof/>
              </w:rPr>
              <mc:AlternateContent>
                <mc:Choice Requires="wps">
                  <w:drawing>
                    <wp:inline distT="0" distB="0" distL="0" distR="0" wp14:anchorId="42197A78" wp14:editId="667C2FBF">
                      <wp:extent cx="2893325" cy="581891"/>
                      <wp:effectExtent l="0" t="0" r="0" b="0"/>
                      <wp:docPr id="7" name="Text Box 7"/>
                      <wp:cNvGraphicFramePr/>
                      <a:graphic xmlns:a="http://schemas.openxmlformats.org/drawingml/2006/main">
                        <a:graphicData uri="http://schemas.microsoft.com/office/word/2010/wordprocessingShape">
                          <wps:wsp>
                            <wps:cNvSpPr txBox="1"/>
                            <wps:spPr>
                              <a:xfrm>
                                <a:off x="0" y="0"/>
                                <a:ext cx="2893325" cy="581891"/>
                              </a:xfrm>
                              <a:prstGeom prst="rect">
                                <a:avLst/>
                              </a:prstGeom>
                              <a:noFill/>
                              <a:ln w="6350">
                                <a:noFill/>
                              </a:ln>
                            </wps:spPr>
                            <wps:txbx>
                              <w:txbxContent>
                                <w:p w14:paraId="7E0C430C" w14:textId="1F26AF28" w:rsidR="00BD0BA1" w:rsidRPr="0071223D" w:rsidRDefault="00805B88" w:rsidP="005E0479">
                                  <w:pPr>
                                    <w:rPr>
                                      <w:color w:val="F46036" w:themeColor="accent3"/>
                                      <w:sz w:val="40"/>
                                      <w:szCs w:val="40"/>
                                    </w:rPr>
                                  </w:pPr>
                                  <w:r>
                                    <w:rPr>
                                      <w:color w:val="F46036" w:themeColor="accent3"/>
                                      <w:sz w:val="40"/>
                                      <w:szCs w:val="40"/>
                                    </w:rPr>
                                    <w:t>Minimum</w:t>
                                  </w:r>
                                  <w:r w:rsidR="0071223D">
                                    <w:rPr>
                                      <w:color w:val="F46036" w:themeColor="accent3"/>
                                      <w:sz w:val="40"/>
                                      <w:szCs w:val="40"/>
                                    </w:rPr>
                                    <w:t xml:space="preserve"> Specs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197A78" id="Text Box 7" o:spid="_x0000_s1031" type="#_x0000_t202" style="width:227.8pt;height: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" filled="f" stroked="f" strokeweight=".5pt">
                      <v:textbox>
                        <w:txbxContent>
                          <w:p w14:paraId="7E0C430C" w14:textId="1F26AF28" w:rsidR="00BD0BA1" w:rsidRPr="0071223D" w:rsidRDefault="00805B88" w:rsidP="005E0479">
                            <w:pPr>
                              <w:rPr>
                                <w:color w:val="F46036" w:themeColor="accent3"/>
                                <w:sz w:val="40"/>
                                <w:szCs w:val="40"/>
                              </w:rPr>
                            </w:pPr>
                            <w:r>
                              <w:rPr>
                                <w:color w:val="F46036" w:themeColor="accent3"/>
                                <w:sz w:val="40"/>
                                <w:szCs w:val="40"/>
                              </w:rPr>
                              <w:t>Minimum</w:t>
                            </w:r>
                            <w:r w:rsidR="0071223D">
                              <w:rPr>
                                <w:color w:val="F46036" w:themeColor="accent3"/>
                                <w:sz w:val="40"/>
                                <w:szCs w:val="40"/>
                              </w:rPr>
                              <w:t xml:space="preserve"> Specs </w:t>
                            </w:r>
                          </w:p>
                        </w:txbxContent>
                      </v:textbox>
                      <w10:anchorlock/>
                    </v:shape>
                  </w:pict>
                </mc:Fallback>
              </mc:AlternateContent>
            </w:r>
            <w:r w:rsidR="001368FB">
              <w:rPr>
                <w:noProof/>
              </w:rPr>
              <mc:AlternateContent>
                <mc:Choice Requires="wps">
                  <w:drawing>
                    <wp:inline distT="0" distB="0" distL="0" distR="0" wp14:anchorId="4540B0A4" wp14:editId="3FF44E66">
                      <wp:extent cx="3318934" cy="6663267"/>
                      <wp:effectExtent l="0" t="0" r="0" b="4445"/>
                      <wp:docPr id="194" name="Text Box 194"/>
                      <wp:cNvGraphicFramePr/>
                      <a:graphic xmlns:a="http://schemas.openxmlformats.org/drawingml/2006/main">
                        <a:graphicData uri="http://schemas.microsoft.com/office/word/2010/wordprocessingShape">
                          <wps:wsp>
                            <wps:cNvSpPr txBox="1"/>
                            <wps:spPr>
                              <a:xfrm>
                                <a:off x="0" y="0"/>
                                <a:ext cx="3318934" cy="6663267"/>
                              </a:xfrm>
                              <a:prstGeom prst="rect">
                                <a:avLst/>
                              </a:prstGeom>
                              <a:noFill/>
                              <a:ln w="6350">
                                <a:noFill/>
                              </a:ln>
                            </wps:spPr>
                            <wps:txbx>
                              <w:txbxContent>
                                <w:p w14:paraId="04856575" w14:textId="0F0803F9" w:rsidR="0071223D" w:rsidRPr="00052968" w:rsidRDefault="0071223D" w:rsidP="0071223D">
                                  <w:pPr>
                                    <w:rPr>
                                      <w:color w:val="372248" w:themeColor="text1"/>
                                    </w:rPr>
                                  </w:pPr>
                                  <w:r w:rsidRPr="00052968">
                                    <w:rPr>
                                      <w:color w:val="372248" w:themeColor="text1"/>
                                    </w:rPr>
                                    <w:t>CPU: Ryzen 5 2400G Processor with Radeon RX Vega 11 Graphics</w:t>
                                  </w:r>
                                </w:p>
                                <w:p w14:paraId="30DC64B7" w14:textId="12108E1C" w:rsidR="0071223D" w:rsidRPr="00052968" w:rsidRDefault="0071223D" w:rsidP="0071223D">
                                  <w:pPr>
                                    <w:rPr>
                                      <w:color w:val="372248" w:themeColor="text1"/>
                                    </w:rPr>
                                  </w:pPr>
                                </w:p>
                                <w:p w14:paraId="2028828B" w14:textId="16B3A49C" w:rsidR="0071223D" w:rsidRPr="00052968" w:rsidRDefault="0071223D" w:rsidP="0071223D">
                                  <w:pPr>
                                    <w:rPr>
                                      <w:color w:val="372248" w:themeColor="text1"/>
                                    </w:rPr>
                                  </w:pPr>
                                  <w:r w:rsidRPr="00052968">
                                    <w:rPr>
                                      <w:color w:val="372248" w:themeColor="text1"/>
                                    </w:rPr>
                                    <w:t>Motherboard: ASUS Sabertooth Z77</w:t>
                                  </w:r>
                                </w:p>
                                <w:p w14:paraId="04BEBCC2" w14:textId="245C07EA" w:rsidR="005D54D7" w:rsidRPr="00052968" w:rsidRDefault="005D54D7" w:rsidP="0071223D">
                                  <w:pPr>
                                    <w:rPr>
                                      <w:color w:val="372248" w:themeColor="text1"/>
                                    </w:rPr>
                                  </w:pPr>
                                </w:p>
                                <w:p w14:paraId="79A860A4" w14:textId="708F6CAE" w:rsidR="005D54D7" w:rsidRPr="00052968" w:rsidRDefault="005D54D7" w:rsidP="0071223D">
                                  <w:pPr>
                                    <w:rPr>
                                      <w:color w:val="372248" w:themeColor="text1"/>
                                    </w:rPr>
                                  </w:pPr>
                                  <w:r w:rsidRPr="00052968">
                                    <w:rPr>
                                      <w:color w:val="372248" w:themeColor="text1"/>
                                    </w:rPr>
                                    <w:t xml:space="preserve">RAM Memory Speed and Size:  Corsair LPX 8GB DDR4 DRAM </w:t>
                                  </w:r>
                                  <w:r w:rsidR="009427BE" w:rsidRPr="00052968">
                                    <w:rPr>
                                      <w:color w:val="372248" w:themeColor="text1"/>
                                    </w:rPr>
                                    <w:t>2133MHz C13 for DDR4 Systems 8 DDR4 2133 (PC4 17000) DDR4 2133</w:t>
                                  </w:r>
                                </w:p>
                                <w:p w14:paraId="49494EE3" w14:textId="1C644816" w:rsidR="009427BE" w:rsidRPr="00052968" w:rsidRDefault="009427BE" w:rsidP="0071223D">
                                  <w:pPr>
                                    <w:rPr>
                                      <w:color w:val="372248" w:themeColor="text1"/>
                                    </w:rPr>
                                  </w:pPr>
                                </w:p>
                                <w:p w14:paraId="4E2E43DD" w14:textId="6F01D6DE" w:rsidR="009427BE" w:rsidRPr="00052968" w:rsidRDefault="009427BE" w:rsidP="0071223D">
                                  <w:pPr>
                                    <w:rPr>
                                      <w:color w:val="372248" w:themeColor="text1"/>
                                    </w:rPr>
                                  </w:pPr>
                                  <w:r w:rsidRPr="00052968">
                                    <w:rPr>
                                      <w:color w:val="372248" w:themeColor="text1"/>
                                    </w:rPr>
                                    <w:t xml:space="preserve">HDD Speed and Size: </w:t>
                                  </w:r>
                                  <w:r w:rsidR="00ED3E6F" w:rsidRPr="00052968">
                                    <w:rPr>
                                      <w:color w:val="372248" w:themeColor="text1"/>
                                    </w:rPr>
                                    <w:t>WD Blue 2TB Desktop Hard Disk Drive – 5400 RPM SATA</w:t>
                                  </w:r>
                                </w:p>
                                <w:p w14:paraId="349D088C" w14:textId="075DAD1E" w:rsidR="00ED3E6F" w:rsidRPr="00052968" w:rsidRDefault="00ED3E6F" w:rsidP="0071223D">
                                  <w:pPr>
                                    <w:rPr>
                                      <w:color w:val="372248" w:themeColor="text1"/>
                                    </w:rPr>
                                  </w:pPr>
                                </w:p>
                                <w:p w14:paraId="6390C85B" w14:textId="522E7CDB" w:rsidR="00ED3E6F" w:rsidRPr="00052968" w:rsidRDefault="00ED3E6F" w:rsidP="0071223D">
                                  <w:pPr>
                                    <w:rPr>
                                      <w:color w:val="372248" w:themeColor="text1"/>
                                    </w:rPr>
                                  </w:pPr>
                                  <w:r w:rsidRPr="00052968">
                                    <w:rPr>
                                      <w:color w:val="372248" w:themeColor="text1"/>
                                    </w:rPr>
                                    <w:t>Display Monitor Resolution, Type, and Size: Dell SE2216HV 22” Screen LED-Lit Monitor, Black 1920x1080</w:t>
                                  </w:r>
                                </w:p>
                                <w:p w14:paraId="5C78CE53" w14:textId="21902E28" w:rsidR="00ED3E6F" w:rsidRPr="00052968" w:rsidRDefault="00ED3E6F" w:rsidP="0071223D">
                                  <w:pPr>
                                    <w:rPr>
                                      <w:color w:val="372248" w:themeColor="text1"/>
                                    </w:rPr>
                                  </w:pPr>
                                </w:p>
                                <w:p w14:paraId="33476C81" w14:textId="6A76BE55" w:rsidR="00ED3E6F" w:rsidRPr="00052968" w:rsidRDefault="00ED3E6F" w:rsidP="0071223D">
                                  <w:pPr>
                                    <w:rPr>
                                      <w:color w:val="372248" w:themeColor="text1"/>
                                    </w:rPr>
                                  </w:pPr>
                                  <w:r w:rsidRPr="00052968">
                                    <w:rPr>
                                      <w:color w:val="372248" w:themeColor="text1"/>
                                    </w:rPr>
                                    <w:t>Graphics Card Resolution: AMD Radeon Vega 11</w:t>
                                  </w:r>
                                </w:p>
                                <w:p w14:paraId="6870C447" w14:textId="4926CC3B" w:rsidR="00ED3E6F" w:rsidRPr="00052968" w:rsidRDefault="00ED3E6F" w:rsidP="0071223D">
                                  <w:pPr>
                                    <w:rPr>
                                      <w:color w:val="372248" w:themeColor="text1"/>
                                    </w:rPr>
                                  </w:pPr>
                                </w:p>
                                <w:p w14:paraId="2F8FBFDF" w14:textId="0A6F54B9" w:rsidR="00ED3E6F" w:rsidRPr="00052968" w:rsidRDefault="00ED3E6F" w:rsidP="0071223D">
                                  <w:pPr>
                                    <w:rPr>
                                      <w:color w:val="372248" w:themeColor="text1"/>
                                    </w:rPr>
                                  </w:pPr>
                                  <w:r w:rsidRPr="00052968">
                                    <w:rPr>
                                      <w:color w:val="372248" w:themeColor="text1"/>
                                    </w:rPr>
                                    <w:t>Audio Card: Creative Sound Blaster Audigy FX 5.1 Sound Card SB1570</w:t>
                                  </w:r>
                                </w:p>
                                <w:p w14:paraId="6C11E3F1" w14:textId="0562913C" w:rsidR="00ED3E6F" w:rsidRPr="00052968" w:rsidRDefault="00ED3E6F" w:rsidP="0071223D">
                                  <w:pPr>
                                    <w:rPr>
                                      <w:color w:val="372248" w:themeColor="text1"/>
                                    </w:rPr>
                                  </w:pPr>
                                </w:p>
                                <w:p w14:paraId="316A67DD" w14:textId="3843D7EA" w:rsidR="00ED3E6F" w:rsidRPr="00052968" w:rsidRDefault="00ED3E6F" w:rsidP="0071223D">
                                  <w:pPr>
                                    <w:rPr>
                                      <w:color w:val="372248" w:themeColor="text1"/>
                                    </w:rPr>
                                  </w:pPr>
                                  <w:r w:rsidRPr="00052968">
                                    <w:rPr>
                                      <w:color w:val="372248" w:themeColor="text1"/>
                                    </w:rPr>
                                    <w:t>Audio Speakers Type: PreSonus Eris E3.5-3.5” Professional Multimedia Reference Monitors with Acoustic Tuning (Pair)</w:t>
                                  </w:r>
                                </w:p>
                                <w:p w14:paraId="1DBF0D91" w14:textId="45783A2F" w:rsidR="00ED3E6F" w:rsidRPr="00052968" w:rsidRDefault="00ED3E6F" w:rsidP="0071223D">
                                  <w:pPr>
                                    <w:rPr>
                                      <w:color w:val="372248" w:themeColor="text1"/>
                                    </w:rPr>
                                  </w:pPr>
                                </w:p>
                                <w:p w14:paraId="305CF3FE" w14:textId="0FD29168" w:rsidR="00ED3E6F" w:rsidRPr="00052968" w:rsidRDefault="00C673F4" w:rsidP="0071223D">
                                  <w:pPr>
                                    <w:rPr>
                                      <w:color w:val="372248" w:themeColor="text1"/>
                                    </w:rPr>
                                  </w:pPr>
                                  <w:r w:rsidRPr="00052968">
                                    <w:rPr>
                                      <w:color w:val="372248" w:themeColor="text1"/>
                                    </w:rPr>
                                    <w:t>External Backup Type: Western Digital My Passport 1TB</w:t>
                                  </w:r>
                                </w:p>
                                <w:p w14:paraId="1C20EFE4" w14:textId="369FBEA4" w:rsidR="00C673F4" w:rsidRPr="00052968" w:rsidRDefault="00C673F4" w:rsidP="0071223D">
                                  <w:pPr>
                                    <w:rPr>
                                      <w:color w:val="372248" w:themeColor="text1"/>
                                    </w:rPr>
                                  </w:pPr>
                                </w:p>
                                <w:p w14:paraId="296177FD" w14:textId="09455C24" w:rsidR="00C673F4" w:rsidRPr="00052968" w:rsidRDefault="00C673F4" w:rsidP="0071223D">
                                  <w:pPr>
                                    <w:rPr>
                                      <w:color w:val="372248" w:themeColor="text1"/>
                                    </w:rPr>
                                  </w:pPr>
                                  <w:r w:rsidRPr="00052968">
                                    <w:rPr>
                                      <w:color w:val="372248" w:themeColor="text1"/>
                                    </w:rPr>
                                    <w:t>Network Interface Requirements: Intel Gigabit PCI-E Network Adapter</w:t>
                                  </w:r>
                                </w:p>
                                <w:p w14:paraId="44EC9410" w14:textId="42F9127D" w:rsidR="00C673F4" w:rsidRPr="00052968" w:rsidRDefault="00C673F4" w:rsidP="0071223D">
                                  <w:pPr>
                                    <w:rPr>
                                      <w:color w:val="372248" w:themeColor="text1"/>
                                    </w:rPr>
                                  </w:pPr>
                                </w:p>
                                <w:p w14:paraId="684715BB" w14:textId="587DB17A" w:rsidR="00C673F4" w:rsidRPr="00052968" w:rsidRDefault="00C673F4" w:rsidP="0071223D">
                                  <w:pPr>
                                    <w:rPr>
                                      <w:color w:val="372248" w:themeColor="text1"/>
                                    </w:rPr>
                                  </w:pPr>
                                  <w:r w:rsidRPr="00052968">
                                    <w:rPr>
                                      <w:color w:val="372248" w:themeColor="text1"/>
                                    </w:rPr>
                                    <w:t>Printing Technology: Canon MAXIFY MB2120 Wireless Color Printer with Scanner, Copier &amp; Fax, Black</w:t>
                                  </w:r>
                                </w:p>
                                <w:p w14:paraId="690E6F88" w14:textId="69D9A8EB" w:rsidR="008B3F15" w:rsidRPr="00052968" w:rsidRDefault="008B3F15" w:rsidP="0071223D">
                                  <w:pPr>
                                    <w:rPr>
                                      <w:color w:val="372248" w:themeColor="text1"/>
                                    </w:rPr>
                                  </w:pPr>
                                </w:p>
                                <w:p w14:paraId="60858B58" w14:textId="1666A42D" w:rsidR="008B3F15" w:rsidRPr="00052968" w:rsidRDefault="008B3F15" w:rsidP="0071223D">
                                  <w:pPr>
                                    <w:rPr>
                                      <w:color w:val="372248" w:themeColor="text1"/>
                                    </w:rPr>
                                  </w:pPr>
                                  <w:r w:rsidRPr="00052968">
                                    <w:rPr>
                                      <w:color w:val="372248" w:themeColor="text1"/>
                                    </w:rPr>
                                    <w:t>Other Peripherals: ROSEWILL NEON K51 – Hybrid Mechanical RGB Gaming Keyboard / Multicolor Backlit Keyboard (Black), Logitech MX Master 2S Wireless Mouse, Graphite (910-005131)</w:t>
                                  </w:r>
                                </w:p>
                                <w:p w14:paraId="73BA313D" w14:textId="2DA2F6C6" w:rsidR="005E0479" w:rsidRPr="001368FB" w:rsidRDefault="005E0479" w:rsidP="005E04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40B0A4" id="Text Box 194" o:spid="_x0000_s1032" type="#_x0000_t202" style="width:261.35pt;height:5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" filled="f" stroked="f" strokeweight=".5pt">
                      <v:textbox>
                        <w:txbxContent>
                          <w:p w14:paraId="04856575" w14:textId="0F0803F9" w:rsidR="0071223D" w:rsidRPr="00052968" w:rsidRDefault="0071223D" w:rsidP="0071223D">
                            <w:pPr>
                              <w:rPr>
                                <w:color w:val="372248" w:themeColor="text1"/>
                              </w:rPr>
                            </w:pPr>
                            <w:r w:rsidRPr="00052968">
                              <w:rPr>
                                <w:color w:val="372248" w:themeColor="text1"/>
                              </w:rPr>
                              <w:t>CPU: Ryzen 5 2400G Processor with Radeon RX Vega 11 Graphics</w:t>
                            </w:r>
                          </w:p>
                          <w:p w14:paraId="30DC64B7" w14:textId="12108E1C" w:rsidR="0071223D" w:rsidRPr="00052968" w:rsidRDefault="0071223D" w:rsidP="0071223D">
                            <w:pPr>
                              <w:rPr>
                                <w:color w:val="372248" w:themeColor="text1"/>
                              </w:rPr>
                            </w:pPr>
                          </w:p>
                          <w:p w14:paraId="2028828B" w14:textId="16B3A49C" w:rsidR="0071223D" w:rsidRPr="00052968" w:rsidRDefault="0071223D" w:rsidP="0071223D">
                            <w:pPr>
                              <w:rPr>
                                <w:color w:val="372248" w:themeColor="text1"/>
                              </w:rPr>
                            </w:pPr>
                            <w:r w:rsidRPr="00052968">
                              <w:rPr>
                                <w:color w:val="372248" w:themeColor="text1"/>
                              </w:rPr>
                              <w:t>Motherboard: ASUS Sabertooth Z77</w:t>
                            </w:r>
                          </w:p>
                          <w:p w14:paraId="04BEBCC2" w14:textId="245C07EA" w:rsidR="005D54D7" w:rsidRPr="00052968" w:rsidRDefault="005D54D7" w:rsidP="0071223D">
                            <w:pPr>
                              <w:rPr>
                                <w:color w:val="372248" w:themeColor="text1"/>
                              </w:rPr>
                            </w:pPr>
                          </w:p>
                          <w:p w14:paraId="79A860A4" w14:textId="708F6CAE" w:rsidR="005D54D7" w:rsidRPr="00052968" w:rsidRDefault="005D54D7" w:rsidP="0071223D">
                            <w:pPr>
                              <w:rPr>
                                <w:color w:val="372248" w:themeColor="text1"/>
                              </w:rPr>
                            </w:pPr>
                            <w:r w:rsidRPr="00052968">
                              <w:rPr>
                                <w:color w:val="372248" w:themeColor="text1"/>
                              </w:rPr>
                              <w:t xml:space="preserve">RAM Memory Speed and Size:  Corsair LPX 8GB DDR4 DRAM </w:t>
                            </w:r>
                            <w:r w:rsidR="009427BE" w:rsidRPr="00052968">
                              <w:rPr>
                                <w:color w:val="372248" w:themeColor="text1"/>
                              </w:rPr>
                              <w:t>2133MHz C13 for DDR4 Systems 8 DDR4 2133 (PC4 17000) DDR4 2133</w:t>
                            </w:r>
                          </w:p>
                          <w:p w14:paraId="49494EE3" w14:textId="1C644816" w:rsidR="009427BE" w:rsidRPr="00052968" w:rsidRDefault="009427BE" w:rsidP="0071223D">
                            <w:pPr>
                              <w:rPr>
                                <w:color w:val="372248" w:themeColor="text1"/>
                              </w:rPr>
                            </w:pPr>
                          </w:p>
                          <w:p w14:paraId="4E2E43DD" w14:textId="6F01D6DE" w:rsidR="009427BE" w:rsidRPr="00052968" w:rsidRDefault="009427BE" w:rsidP="0071223D">
                            <w:pPr>
                              <w:rPr>
                                <w:color w:val="372248" w:themeColor="text1"/>
                              </w:rPr>
                            </w:pPr>
                            <w:r w:rsidRPr="00052968">
                              <w:rPr>
                                <w:color w:val="372248" w:themeColor="text1"/>
                              </w:rPr>
                              <w:t xml:space="preserve">HDD Speed and Size: </w:t>
                            </w:r>
                            <w:r w:rsidR="00ED3E6F" w:rsidRPr="00052968">
                              <w:rPr>
                                <w:color w:val="372248" w:themeColor="text1"/>
                              </w:rPr>
                              <w:t>WD Blue 2TB Desktop Hard Disk Drive – 5400 RPM SATA</w:t>
                            </w:r>
                          </w:p>
                          <w:p w14:paraId="349D088C" w14:textId="075DAD1E" w:rsidR="00ED3E6F" w:rsidRPr="00052968" w:rsidRDefault="00ED3E6F" w:rsidP="0071223D">
                            <w:pPr>
                              <w:rPr>
                                <w:color w:val="372248" w:themeColor="text1"/>
                              </w:rPr>
                            </w:pPr>
                          </w:p>
                          <w:p w14:paraId="6390C85B" w14:textId="522E7CDB" w:rsidR="00ED3E6F" w:rsidRPr="00052968" w:rsidRDefault="00ED3E6F" w:rsidP="0071223D">
                            <w:pPr>
                              <w:rPr>
                                <w:color w:val="372248" w:themeColor="text1"/>
                              </w:rPr>
                            </w:pPr>
                            <w:r w:rsidRPr="00052968">
                              <w:rPr>
                                <w:color w:val="372248" w:themeColor="text1"/>
                              </w:rPr>
                              <w:t>Display Monitor Resolution, Type, and Size: Dell SE2216HV 22” Screen LED-Lit Monitor, Black 1920x1080</w:t>
                            </w:r>
                          </w:p>
                          <w:p w14:paraId="5C78CE53" w14:textId="21902E28" w:rsidR="00ED3E6F" w:rsidRPr="00052968" w:rsidRDefault="00ED3E6F" w:rsidP="0071223D">
                            <w:pPr>
                              <w:rPr>
                                <w:color w:val="372248" w:themeColor="text1"/>
                              </w:rPr>
                            </w:pPr>
                          </w:p>
                          <w:p w14:paraId="33476C81" w14:textId="6A76BE55" w:rsidR="00ED3E6F" w:rsidRPr="00052968" w:rsidRDefault="00ED3E6F" w:rsidP="0071223D">
                            <w:pPr>
                              <w:rPr>
                                <w:color w:val="372248" w:themeColor="text1"/>
                              </w:rPr>
                            </w:pPr>
                            <w:r w:rsidRPr="00052968">
                              <w:rPr>
                                <w:color w:val="372248" w:themeColor="text1"/>
                              </w:rPr>
                              <w:t>Graphics Card Resolution: AMD Radeon Vega 11</w:t>
                            </w:r>
                          </w:p>
                          <w:p w14:paraId="6870C447" w14:textId="4926CC3B" w:rsidR="00ED3E6F" w:rsidRPr="00052968" w:rsidRDefault="00ED3E6F" w:rsidP="0071223D">
                            <w:pPr>
                              <w:rPr>
                                <w:color w:val="372248" w:themeColor="text1"/>
                              </w:rPr>
                            </w:pPr>
                          </w:p>
                          <w:p w14:paraId="2F8FBFDF" w14:textId="0A6F54B9" w:rsidR="00ED3E6F" w:rsidRPr="00052968" w:rsidRDefault="00ED3E6F" w:rsidP="0071223D">
                            <w:pPr>
                              <w:rPr>
                                <w:color w:val="372248" w:themeColor="text1"/>
                              </w:rPr>
                            </w:pPr>
                            <w:r w:rsidRPr="00052968">
                              <w:rPr>
                                <w:color w:val="372248" w:themeColor="text1"/>
                              </w:rPr>
                              <w:t>Audio Card: Creative Sound Blaster Audigy FX 5.1 Sound Card SB1570</w:t>
                            </w:r>
                          </w:p>
                          <w:p w14:paraId="6C11E3F1" w14:textId="0562913C" w:rsidR="00ED3E6F" w:rsidRPr="00052968" w:rsidRDefault="00ED3E6F" w:rsidP="0071223D">
                            <w:pPr>
                              <w:rPr>
                                <w:color w:val="372248" w:themeColor="text1"/>
                              </w:rPr>
                            </w:pPr>
                          </w:p>
                          <w:p w14:paraId="316A67DD" w14:textId="3843D7EA" w:rsidR="00ED3E6F" w:rsidRPr="00052968" w:rsidRDefault="00ED3E6F" w:rsidP="0071223D">
                            <w:pPr>
                              <w:rPr>
                                <w:color w:val="372248" w:themeColor="text1"/>
                              </w:rPr>
                            </w:pPr>
                            <w:r w:rsidRPr="00052968">
                              <w:rPr>
                                <w:color w:val="372248" w:themeColor="text1"/>
                              </w:rPr>
                              <w:t>Audio Speakers Type: PreSonus Eris E3.5-3.5” Professional Multimedia Reference Monitors with Acoustic Tuning (Pair)</w:t>
                            </w:r>
                          </w:p>
                          <w:p w14:paraId="1DBF0D91" w14:textId="45783A2F" w:rsidR="00ED3E6F" w:rsidRPr="00052968" w:rsidRDefault="00ED3E6F" w:rsidP="0071223D">
                            <w:pPr>
                              <w:rPr>
                                <w:color w:val="372248" w:themeColor="text1"/>
                              </w:rPr>
                            </w:pPr>
                          </w:p>
                          <w:p w14:paraId="305CF3FE" w14:textId="0FD29168" w:rsidR="00ED3E6F" w:rsidRPr="00052968" w:rsidRDefault="00C673F4" w:rsidP="0071223D">
                            <w:pPr>
                              <w:rPr>
                                <w:color w:val="372248" w:themeColor="text1"/>
                              </w:rPr>
                            </w:pPr>
                            <w:r w:rsidRPr="00052968">
                              <w:rPr>
                                <w:color w:val="372248" w:themeColor="text1"/>
                              </w:rPr>
                              <w:t>External Backup Type: Western Digital My Passport 1TB</w:t>
                            </w:r>
                          </w:p>
                          <w:p w14:paraId="1C20EFE4" w14:textId="369FBEA4" w:rsidR="00C673F4" w:rsidRPr="00052968" w:rsidRDefault="00C673F4" w:rsidP="0071223D">
                            <w:pPr>
                              <w:rPr>
                                <w:color w:val="372248" w:themeColor="text1"/>
                              </w:rPr>
                            </w:pPr>
                          </w:p>
                          <w:p w14:paraId="296177FD" w14:textId="09455C24" w:rsidR="00C673F4" w:rsidRPr="00052968" w:rsidRDefault="00C673F4" w:rsidP="0071223D">
                            <w:pPr>
                              <w:rPr>
                                <w:color w:val="372248" w:themeColor="text1"/>
                              </w:rPr>
                            </w:pPr>
                            <w:r w:rsidRPr="00052968">
                              <w:rPr>
                                <w:color w:val="372248" w:themeColor="text1"/>
                              </w:rPr>
                              <w:t>Network Interface Requirements: Intel Gigabit PCI-E Network Adapter</w:t>
                            </w:r>
                          </w:p>
                          <w:p w14:paraId="44EC9410" w14:textId="42F9127D" w:rsidR="00C673F4" w:rsidRPr="00052968" w:rsidRDefault="00C673F4" w:rsidP="0071223D">
                            <w:pPr>
                              <w:rPr>
                                <w:color w:val="372248" w:themeColor="text1"/>
                              </w:rPr>
                            </w:pPr>
                          </w:p>
                          <w:p w14:paraId="684715BB" w14:textId="587DB17A" w:rsidR="00C673F4" w:rsidRPr="00052968" w:rsidRDefault="00C673F4" w:rsidP="0071223D">
                            <w:pPr>
                              <w:rPr>
                                <w:color w:val="372248" w:themeColor="text1"/>
                              </w:rPr>
                            </w:pPr>
                            <w:r w:rsidRPr="00052968">
                              <w:rPr>
                                <w:color w:val="372248" w:themeColor="text1"/>
                              </w:rPr>
                              <w:t>Printing Technology: Canon MAXIFY MB2120 Wireless Color Printer with Scanner, Copier &amp; Fax, Black</w:t>
                            </w:r>
                          </w:p>
                          <w:p w14:paraId="690E6F88" w14:textId="69D9A8EB" w:rsidR="008B3F15" w:rsidRPr="00052968" w:rsidRDefault="008B3F15" w:rsidP="0071223D">
                            <w:pPr>
                              <w:rPr>
                                <w:color w:val="372248" w:themeColor="text1"/>
                              </w:rPr>
                            </w:pPr>
                          </w:p>
                          <w:p w14:paraId="60858B58" w14:textId="1666A42D" w:rsidR="008B3F15" w:rsidRPr="00052968" w:rsidRDefault="008B3F15" w:rsidP="0071223D">
                            <w:pPr>
                              <w:rPr>
                                <w:color w:val="372248" w:themeColor="text1"/>
                              </w:rPr>
                            </w:pPr>
                            <w:r w:rsidRPr="00052968">
                              <w:rPr>
                                <w:color w:val="372248" w:themeColor="text1"/>
                              </w:rPr>
                              <w:t>Other Peripherals: ROSEWILL NEON K51 – Hybrid Mechanical RGB Gaming Keyboard / Multicolor Backlit Keyboard (Black), Logitech MX Master 2S Wireless Mouse, Graphite (910-005131)</w:t>
                            </w:r>
                          </w:p>
                          <w:p w14:paraId="73BA313D" w14:textId="2DA2F6C6" w:rsidR="005E0479" w:rsidRPr="001368FB" w:rsidRDefault="005E0479" w:rsidP="005E0479"/>
                        </w:txbxContent>
                      </v:textbox>
                      <w10:anchorlock/>
                    </v:shape>
                  </w:pict>
                </mc:Fallback>
              </mc:AlternateContent>
            </w:r>
          </w:p>
        </w:tc>
        <w:tc>
          <w:tcPr>
            <w:tcW w:w="5280" w:type="dxa"/>
          </w:tcPr>
          <w:p w14:paraId="5A7BF2A4" w14:textId="77777777" w:rsidR="00997614" w:rsidRDefault="00E146B7" w:rsidP="00997614">
            <w:pPr>
              <w:ind w:left="144" w:right="144"/>
            </w:pPr>
            <w:r>
              <w:rPr>
                <w:noProof/>
              </w:rPr>
              <mc:AlternateContent>
                <mc:Choice Requires="wps">
                  <w:drawing>
                    <wp:inline distT="0" distB="0" distL="0" distR="0" wp14:anchorId="77FC7F46" wp14:editId="2CAB8B47">
                      <wp:extent cx="2893325" cy="581891"/>
                      <wp:effectExtent l="0" t="0" r="0" b="0"/>
                      <wp:docPr id="192" name="Text Box 192"/>
                      <wp:cNvGraphicFramePr/>
                      <a:graphic xmlns:a="http://schemas.openxmlformats.org/drawingml/2006/main">
                        <a:graphicData uri="http://schemas.microsoft.com/office/word/2010/wordprocessingShape">
                          <wps:wsp>
                            <wps:cNvSpPr txBox="1"/>
                            <wps:spPr>
                              <a:xfrm>
                                <a:off x="0" y="0"/>
                                <a:ext cx="2893325" cy="581891"/>
                              </a:xfrm>
                              <a:prstGeom prst="rect">
                                <a:avLst/>
                              </a:prstGeom>
                              <a:noFill/>
                              <a:ln w="6350">
                                <a:noFill/>
                              </a:ln>
                            </wps:spPr>
                            <wps:txbx>
                              <w:txbxContent>
                                <w:p w14:paraId="1A23D944" w14:textId="05DAFF74" w:rsidR="00E146B7" w:rsidRDefault="009E1232" w:rsidP="00E146B7">
                                  <w:pPr>
                                    <w:pStyle w:val="Heading3"/>
                                    <w:spacing w:before="240"/>
                                  </w:pPr>
                                  <w:r>
                                    <w:t>Spec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FC7F46" id="Text Box 192" o:spid="_x0000_s1033" type="#_x0000_t202" style="width:227.8pt;height: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" filled="f" stroked="f" strokeweight=".5pt">
                      <v:textbox>
                        <w:txbxContent>
                          <w:p w14:paraId="1A23D944" w14:textId="05DAFF74" w:rsidR="00E146B7" w:rsidRDefault="009E1232" w:rsidP="00E146B7">
                            <w:pPr>
                              <w:pStyle w:val="Heading3"/>
                              <w:spacing w:before="240"/>
                            </w:pPr>
                            <w:r>
                              <w:t>Spec Description</w:t>
                            </w:r>
                          </w:p>
                        </w:txbxContent>
                      </v:textbox>
                      <w10:anchorlock/>
                    </v:shape>
                  </w:pict>
                </mc:Fallback>
              </mc:AlternateContent>
            </w:r>
          </w:p>
          <w:p w14:paraId="601874CA" w14:textId="51EC524A" w:rsidR="00E146B7" w:rsidRDefault="00E146B7" w:rsidP="00997614">
            <w:pPr>
              <w:ind w:left="144" w:right="144"/>
            </w:pPr>
            <w:r>
              <w:rPr>
                <w:noProof/>
              </w:rPr>
              <mc:AlternateContent>
                <mc:Choice Requires="wps">
                  <w:drawing>
                    <wp:inline distT="0" distB="0" distL="0" distR="0" wp14:anchorId="4C0AFD88" wp14:editId="63138FE0">
                      <wp:extent cx="3015615" cy="6697133"/>
                      <wp:effectExtent l="0" t="0" r="0" b="8890"/>
                      <wp:docPr id="8" name="Text Box 8"/>
                      <wp:cNvGraphicFramePr/>
                      <a:graphic xmlns:a="http://schemas.openxmlformats.org/drawingml/2006/main">
                        <a:graphicData uri="http://schemas.microsoft.com/office/word/2010/wordprocessingShape">
                          <wps:wsp>
                            <wps:cNvSpPr txBox="1"/>
                            <wps:spPr>
                              <a:xfrm>
                                <a:off x="0" y="0"/>
                                <a:ext cx="3015615" cy="6697133"/>
                              </a:xfrm>
                              <a:prstGeom prst="rect">
                                <a:avLst/>
                              </a:prstGeom>
                              <a:solidFill>
                                <a:schemeClr val="lt1"/>
                              </a:solidFill>
                              <a:ln w="6350">
                                <a:noFill/>
                              </a:ln>
                            </wps:spPr>
                            <wps:txbx>
                              <w:txbxContent>
                                <w:p w14:paraId="7BDE0CF3" w14:textId="2D3BB24D" w:rsidR="00CE2896" w:rsidRPr="00052968" w:rsidRDefault="009E1232" w:rsidP="00DC5FA7">
                                  <w:pPr>
                                    <w:jc w:val="both"/>
                                    <w:rPr>
                                      <w:color w:val="372248" w:themeColor="text1"/>
                                    </w:rPr>
                                  </w:pPr>
                                  <w:r w:rsidRPr="00052968">
                                    <w:rPr>
                                      <w:color w:val="372248" w:themeColor="text1"/>
                                    </w:rPr>
                                    <w:t xml:space="preserve">These specs are highly recommended for a budget </w:t>
                                  </w:r>
                                  <w:r w:rsidR="006C3E2C" w:rsidRPr="00052968">
                                    <w:rPr>
                                      <w:color w:val="372248" w:themeColor="text1"/>
                                    </w:rPr>
                                    <w:t>m</w:t>
                                  </w:r>
                                  <w:r w:rsidR="00805B88" w:rsidRPr="00052968">
                                    <w:rPr>
                                      <w:color w:val="372248" w:themeColor="text1"/>
                                    </w:rPr>
                                    <w:t xml:space="preserve">edia </w:t>
                                  </w:r>
                                  <w:r w:rsidR="006C3E2C" w:rsidRPr="00052968">
                                    <w:rPr>
                                      <w:color w:val="372248" w:themeColor="text1"/>
                                    </w:rPr>
                                    <w:t>p</w:t>
                                  </w:r>
                                  <w:r w:rsidR="00805B88" w:rsidRPr="00052968">
                                    <w:rPr>
                                      <w:color w:val="372248" w:themeColor="text1"/>
                                    </w:rPr>
                                    <w:t xml:space="preserve">roduction </w:t>
                                  </w:r>
                                  <w:r w:rsidR="006C3E2C" w:rsidRPr="00052968">
                                    <w:rPr>
                                      <w:color w:val="372248" w:themeColor="text1"/>
                                    </w:rPr>
                                    <w:t>c</w:t>
                                  </w:r>
                                  <w:r w:rsidR="00805B88" w:rsidRPr="00052968">
                                    <w:rPr>
                                      <w:color w:val="372248" w:themeColor="text1"/>
                                    </w:rPr>
                                    <w:t xml:space="preserve">omputer. </w:t>
                                  </w:r>
                                  <w:r w:rsidR="00C21CE6" w:rsidRPr="00052968">
                                    <w:rPr>
                                      <w:color w:val="372248" w:themeColor="text1"/>
                                    </w:rPr>
                                    <w:t>A</w:t>
                                  </w:r>
                                  <w:r w:rsidR="00805B88" w:rsidRPr="00052968">
                                    <w:rPr>
                                      <w:color w:val="372248" w:themeColor="text1"/>
                                    </w:rPr>
                                    <w:t xml:space="preserve"> top tier specs for the greatest speeds </w:t>
                                  </w:r>
                                  <w:r w:rsidR="00C21CE6" w:rsidRPr="00052968">
                                    <w:rPr>
                                      <w:color w:val="372248" w:themeColor="text1"/>
                                    </w:rPr>
                                    <w:t xml:space="preserve">are not required but </w:t>
                                  </w:r>
                                  <w:r w:rsidR="00805B88" w:rsidRPr="00052968">
                                    <w:rPr>
                                      <w:color w:val="372248" w:themeColor="text1"/>
                                    </w:rPr>
                                    <w:t>a large amount of space, power and audio</w:t>
                                  </w:r>
                                  <w:r w:rsidR="00C21CE6" w:rsidRPr="00052968">
                                    <w:rPr>
                                      <w:color w:val="372248" w:themeColor="text1"/>
                                    </w:rPr>
                                    <w:t xml:space="preserve"> are essential</w:t>
                                  </w:r>
                                  <w:r w:rsidR="00805B88" w:rsidRPr="00052968">
                                    <w:rPr>
                                      <w:color w:val="372248" w:themeColor="text1"/>
                                    </w:rPr>
                                    <w:t xml:space="preserve">. These specs are beneficial </w:t>
                                  </w:r>
                                  <w:r w:rsidR="007773E9" w:rsidRPr="00052968">
                                    <w:rPr>
                                      <w:color w:val="372248" w:themeColor="text1"/>
                                    </w:rPr>
                                    <w:t>to</w:t>
                                  </w:r>
                                  <w:r w:rsidR="00805B88" w:rsidRPr="00052968">
                                    <w:rPr>
                                      <w:color w:val="372248" w:themeColor="text1"/>
                                    </w:rPr>
                                    <w:t xml:space="preserve"> a media production computer </w:t>
                                  </w:r>
                                  <w:r w:rsidR="007773E9" w:rsidRPr="00052968">
                                    <w:rPr>
                                      <w:color w:val="372248" w:themeColor="text1"/>
                                    </w:rPr>
                                    <w:t>for</w:t>
                                  </w:r>
                                  <w:r w:rsidR="00805B88" w:rsidRPr="00052968">
                                    <w:rPr>
                                      <w:color w:val="372248" w:themeColor="text1"/>
                                    </w:rPr>
                                    <w:t xml:space="preserve"> producing videos, music, audio, etc.</w:t>
                                  </w:r>
                                  <w:r w:rsidR="00157B8A" w:rsidRPr="00052968">
                                    <w:rPr>
                                      <w:color w:val="372248" w:themeColor="text1"/>
                                    </w:rPr>
                                    <w:t xml:space="preserve"> </w:t>
                                  </w:r>
                                  <w:r w:rsidR="00CE3B8C" w:rsidRPr="00052968">
                                    <w:rPr>
                                      <w:color w:val="372248" w:themeColor="text1"/>
                                    </w:rPr>
                                    <w:t xml:space="preserve">The CPU will be very beneficial due to its speed and cores for a very low price. </w:t>
                                  </w:r>
                                </w:p>
                                <w:p w14:paraId="77E7F87F" w14:textId="77777777" w:rsidR="00CE2896" w:rsidRPr="00052968" w:rsidRDefault="00CE2896" w:rsidP="00DC5FA7">
                                  <w:pPr>
                                    <w:jc w:val="both"/>
                                    <w:rPr>
                                      <w:color w:val="372248" w:themeColor="text1"/>
                                    </w:rPr>
                                  </w:pPr>
                                </w:p>
                                <w:p w14:paraId="47DD563D" w14:textId="10A3D325" w:rsidR="007773E9" w:rsidRPr="00052968" w:rsidRDefault="00CE3B8C" w:rsidP="00DC5FA7">
                                  <w:pPr>
                                    <w:jc w:val="both"/>
                                    <w:rPr>
                                      <w:color w:val="372248" w:themeColor="text1"/>
                                    </w:rPr>
                                  </w:pPr>
                                  <w:r w:rsidRPr="00052968">
                                    <w:rPr>
                                      <w:color w:val="372248" w:themeColor="text1"/>
                                    </w:rPr>
                                    <w:t xml:space="preserve">The motherboard consists of 4 memory slots with HDMI input and output ports. It also includes DDR3 SDRAM with ATX form factor. The motherboard also uses gigabit internet for a faster connection. RAM Memory is very important due to a higher amount being able to store information. 8 GB of RAM is perfect with </w:t>
                                  </w:r>
                                  <w:r w:rsidR="0064436B" w:rsidRPr="00052968">
                                    <w:rPr>
                                      <w:color w:val="372248" w:themeColor="text1"/>
                                    </w:rPr>
                                    <w:t xml:space="preserve">media production as </w:t>
                                  </w:r>
                                  <w:r w:rsidR="007773E9" w:rsidRPr="00052968">
                                    <w:rPr>
                                      <w:color w:val="372248" w:themeColor="text1"/>
                                    </w:rPr>
                                    <w:t>it</w:t>
                                  </w:r>
                                  <w:r w:rsidR="0064436B" w:rsidRPr="00052968">
                                    <w:rPr>
                                      <w:color w:val="372248" w:themeColor="text1"/>
                                    </w:rPr>
                                    <w:t xml:space="preserve"> can store a variety of data. For Hard Disk Drive, a 2TB Western Digital Blue with 5400 RPM SATA is perfect </w:t>
                                  </w:r>
                                  <w:r w:rsidR="007773E9" w:rsidRPr="00052968">
                                    <w:rPr>
                                      <w:color w:val="372248" w:themeColor="text1"/>
                                    </w:rPr>
                                    <w:t xml:space="preserve">to </w:t>
                                  </w:r>
                                  <w:r w:rsidR="0064436B" w:rsidRPr="00052968">
                                    <w:rPr>
                                      <w:color w:val="372248" w:themeColor="text1"/>
                                    </w:rPr>
                                    <w:t xml:space="preserve">store many types of clips, videos, audio with a huge amount of space. </w:t>
                                  </w:r>
                                </w:p>
                                <w:p w14:paraId="34440656" w14:textId="77777777" w:rsidR="007773E9" w:rsidRPr="00052968" w:rsidRDefault="007773E9" w:rsidP="00DC5FA7">
                                  <w:pPr>
                                    <w:jc w:val="both"/>
                                    <w:rPr>
                                      <w:color w:val="372248" w:themeColor="text1"/>
                                    </w:rPr>
                                  </w:pPr>
                                </w:p>
                                <w:p w14:paraId="5BF267C4" w14:textId="445E9745" w:rsidR="00E146B7" w:rsidRPr="00052968" w:rsidRDefault="0064436B" w:rsidP="00DC5FA7">
                                  <w:pPr>
                                    <w:jc w:val="both"/>
                                    <w:rPr>
                                      <w:color w:val="372248" w:themeColor="text1"/>
                                    </w:rPr>
                                  </w:pPr>
                                  <w:r w:rsidRPr="00052968">
                                    <w:rPr>
                                      <w:color w:val="372248" w:themeColor="text1"/>
                                    </w:rPr>
                                    <w:t xml:space="preserve">A monitor which will be needed for media production will most likely be a 1080P LED Dell monitor and the Graphics card should be an AMD Radeon Vega 11. Audio is a very important factor for media production </w:t>
                                  </w:r>
                                  <w:r w:rsidR="00E627D9" w:rsidRPr="00052968">
                                    <w:rPr>
                                      <w:color w:val="372248" w:themeColor="text1"/>
                                    </w:rPr>
                                    <w:t>to produce</w:t>
                                  </w:r>
                                  <w:r w:rsidR="007773E9" w:rsidRPr="00052968">
                                    <w:rPr>
                                      <w:color w:val="372248" w:themeColor="text1"/>
                                    </w:rPr>
                                    <w:t xml:space="preserve"> a</w:t>
                                  </w:r>
                                  <w:r w:rsidR="00E627D9" w:rsidRPr="00052968">
                                    <w:rPr>
                                      <w:color w:val="372248" w:themeColor="text1"/>
                                    </w:rPr>
                                    <w:t xml:space="preserve"> high quality </w:t>
                                  </w:r>
                                  <w:r w:rsidR="007773E9" w:rsidRPr="00052968">
                                    <w:rPr>
                                      <w:color w:val="372248" w:themeColor="text1"/>
                                    </w:rPr>
                                    <w:t xml:space="preserve">of </w:t>
                                  </w:r>
                                  <w:r w:rsidR="00E627D9" w:rsidRPr="00052968">
                                    <w:rPr>
                                      <w:color w:val="372248" w:themeColor="text1"/>
                                    </w:rPr>
                                    <w:t>sound. The Creative Sound Blaster Audigy FX 5.1 Sound Card SB1570 and the PreSonus Eris</w:t>
                                  </w:r>
                                  <w:r w:rsidR="002E6D67" w:rsidRPr="00052968">
                                    <w:rPr>
                                      <w:color w:val="372248" w:themeColor="text1"/>
                                    </w:rPr>
                                    <w:t xml:space="preserve"> E3.5-3.5” Professional Multimedia Reference Monitors with Acoustic Tuning (Pair) will produce high quality audio and sounds. For External Backup Type, the Western Digital My Passport 1TB will be a decent way of transferring data. Network interface, printing technology and peripherals </w:t>
                                  </w:r>
                                  <w:r w:rsidR="007773E9" w:rsidRPr="00052968">
                                    <w:rPr>
                                      <w:color w:val="372248" w:themeColor="text1"/>
                                    </w:rPr>
                                    <w:t>are</w:t>
                                  </w:r>
                                  <w:r w:rsidR="002E6D67" w:rsidRPr="00052968">
                                    <w:rPr>
                                      <w:color w:val="372248" w:themeColor="text1"/>
                                    </w:rPr>
                                    <w:t xml:space="preserve"> mostly personal preference, </w:t>
                                  </w:r>
                                  <w:r w:rsidR="00CE2896" w:rsidRPr="00052968">
                                    <w:rPr>
                                      <w:color w:val="372248" w:themeColor="text1"/>
                                    </w:rPr>
                                    <w:t xml:space="preserve">along with </w:t>
                                  </w:r>
                                  <w:r w:rsidR="002E6D67" w:rsidRPr="00052968">
                                    <w:rPr>
                                      <w:color w:val="372248" w:themeColor="text1"/>
                                    </w:rPr>
                                    <w:t>Gigabit PCI E Network Adapter, Canon MAXIFY, ROSEWILL NEON K51 and the Logitech MX Master 2S 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0AFD88" id="Text Box 8" o:spid="_x0000_s1034" type="#_x0000_t202" style="width:237.45pt;height:5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" fillcolor="white [3201]" stroked="f" strokeweight=".5pt">
                      <v:textbox>
                        <w:txbxContent>
                          <w:p w14:paraId="7BDE0CF3" w14:textId="2D3BB24D" w:rsidR="00CE2896" w:rsidRPr="00052968" w:rsidRDefault="009E1232" w:rsidP="00DC5FA7">
                            <w:pPr>
                              <w:jc w:val="both"/>
                              <w:rPr>
                                <w:color w:val="372248" w:themeColor="text1"/>
                              </w:rPr>
                            </w:pPr>
                            <w:r w:rsidRPr="00052968">
                              <w:rPr>
                                <w:color w:val="372248" w:themeColor="text1"/>
                              </w:rPr>
                              <w:t xml:space="preserve">These specs are highly recommended for a budget </w:t>
                            </w:r>
                            <w:r w:rsidR="006C3E2C" w:rsidRPr="00052968">
                              <w:rPr>
                                <w:color w:val="372248" w:themeColor="text1"/>
                              </w:rPr>
                              <w:t>m</w:t>
                            </w:r>
                            <w:r w:rsidR="00805B88" w:rsidRPr="00052968">
                              <w:rPr>
                                <w:color w:val="372248" w:themeColor="text1"/>
                              </w:rPr>
                              <w:t xml:space="preserve">edia </w:t>
                            </w:r>
                            <w:r w:rsidR="006C3E2C" w:rsidRPr="00052968">
                              <w:rPr>
                                <w:color w:val="372248" w:themeColor="text1"/>
                              </w:rPr>
                              <w:t>p</w:t>
                            </w:r>
                            <w:r w:rsidR="00805B88" w:rsidRPr="00052968">
                              <w:rPr>
                                <w:color w:val="372248" w:themeColor="text1"/>
                              </w:rPr>
                              <w:t xml:space="preserve">roduction </w:t>
                            </w:r>
                            <w:r w:rsidR="006C3E2C" w:rsidRPr="00052968">
                              <w:rPr>
                                <w:color w:val="372248" w:themeColor="text1"/>
                              </w:rPr>
                              <w:t>c</w:t>
                            </w:r>
                            <w:r w:rsidR="00805B88" w:rsidRPr="00052968">
                              <w:rPr>
                                <w:color w:val="372248" w:themeColor="text1"/>
                              </w:rPr>
                              <w:t xml:space="preserve">omputer. </w:t>
                            </w:r>
                            <w:r w:rsidR="00C21CE6" w:rsidRPr="00052968">
                              <w:rPr>
                                <w:color w:val="372248" w:themeColor="text1"/>
                              </w:rPr>
                              <w:t>A</w:t>
                            </w:r>
                            <w:r w:rsidR="00805B88" w:rsidRPr="00052968">
                              <w:rPr>
                                <w:color w:val="372248" w:themeColor="text1"/>
                              </w:rPr>
                              <w:t xml:space="preserve"> top tier specs for the greatest speeds </w:t>
                            </w:r>
                            <w:r w:rsidR="00C21CE6" w:rsidRPr="00052968">
                              <w:rPr>
                                <w:color w:val="372248" w:themeColor="text1"/>
                              </w:rPr>
                              <w:t xml:space="preserve">are not required but </w:t>
                            </w:r>
                            <w:r w:rsidR="00805B88" w:rsidRPr="00052968">
                              <w:rPr>
                                <w:color w:val="372248" w:themeColor="text1"/>
                              </w:rPr>
                              <w:t>a large amount of space, power and audio</w:t>
                            </w:r>
                            <w:r w:rsidR="00C21CE6" w:rsidRPr="00052968">
                              <w:rPr>
                                <w:color w:val="372248" w:themeColor="text1"/>
                              </w:rPr>
                              <w:t xml:space="preserve"> are essential</w:t>
                            </w:r>
                            <w:r w:rsidR="00805B88" w:rsidRPr="00052968">
                              <w:rPr>
                                <w:color w:val="372248" w:themeColor="text1"/>
                              </w:rPr>
                              <w:t xml:space="preserve">. These specs are beneficial </w:t>
                            </w:r>
                            <w:r w:rsidR="007773E9" w:rsidRPr="00052968">
                              <w:rPr>
                                <w:color w:val="372248" w:themeColor="text1"/>
                              </w:rPr>
                              <w:t>to</w:t>
                            </w:r>
                            <w:r w:rsidR="00805B88" w:rsidRPr="00052968">
                              <w:rPr>
                                <w:color w:val="372248" w:themeColor="text1"/>
                              </w:rPr>
                              <w:t xml:space="preserve"> a media production computer </w:t>
                            </w:r>
                            <w:r w:rsidR="007773E9" w:rsidRPr="00052968">
                              <w:rPr>
                                <w:color w:val="372248" w:themeColor="text1"/>
                              </w:rPr>
                              <w:t>for</w:t>
                            </w:r>
                            <w:r w:rsidR="00805B88" w:rsidRPr="00052968">
                              <w:rPr>
                                <w:color w:val="372248" w:themeColor="text1"/>
                              </w:rPr>
                              <w:t xml:space="preserve"> producing videos, music, audio, etc.</w:t>
                            </w:r>
                            <w:r w:rsidR="00157B8A" w:rsidRPr="00052968">
                              <w:rPr>
                                <w:color w:val="372248" w:themeColor="text1"/>
                              </w:rPr>
                              <w:t xml:space="preserve"> </w:t>
                            </w:r>
                            <w:r w:rsidR="00CE3B8C" w:rsidRPr="00052968">
                              <w:rPr>
                                <w:color w:val="372248" w:themeColor="text1"/>
                              </w:rPr>
                              <w:t xml:space="preserve">The CPU will be very beneficial due to its speed and cores for a very low price. </w:t>
                            </w:r>
                          </w:p>
                          <w:p w14:paraId="77E7F87F" w14:textId="77777777" w:rsidR="00CE2896" w:rsidRPr="00052968" w:rsidRDefault="00CE2896" w:rsidP="00DC5FA7">
                            <w:pPr>
                              <w:jc w:val="both"/>
                              <w:rPr>
                                <w:color w:val="372248" w:themeColor="text1"/>
                              </w:rPr>
                            </w:pPr>
                          </w:p>
                          <w:p w14:paraId="47DD563D" w14:textId="10A3D325" w:rsidR="007773E9" w:rsidRPr="00052968" w:rsidRDefault="00CE3B8C" w:rsidP="00DC5FA7">
                            <w:pPr>
                              <w:jc w:val="both"/>
                              <w:rPr>
                                <w:color w:val="372248" w:themeColor="text1"/>
                              </w:rPr>
                            </w:pPr>
                            <w:r w:rsidRPr="00052968">
                              <w:rPr>
                                <w:color w:val="372248" w:themeColor="text1"/>
                              </w:rPr>
                              <w:t xml:space="preserve">The motherboard consists of 4 memory slots with HDMI input and output ports. It also includes DDR3 SDRAM with ATX form factor. The motherboard also uses gigabit internet for a faster connection. RAM Memory is very important due to a higher amount being able to store information. 8 GB of RAM is perfect with </w:t>
                            </w:r>
                            <w:r w:rsidR="0064436B" w:rsidRPr="00052968">
                              <w:rPr>
                                <w:color w:val="372248" w:themeColor="text1"/>
                              </w:rPr>
                              <w:t xml:space="preserve">media production as </w:t>
                            </w:r>
                            <w:r w:rsidR="007773E9" w:rsidRPr="00052968">
                              <w:rPr>
                                <w:color w:val="372248" w:themeColor="text1"/>
                              </w:rPr>
                              <w:t>it</w:t>
                            </w:r>
                            <w:r w:rsidR="0064436B" w:rsidRPr="00052968">
                              <w:rPr>
                                <w:color w:val="372248" w:themeColor="text1"/>
                              </w:rPr>
                              <w:t xml:space="preserve"> can store a variety of data. For Hard Disk Drive, a 2TB Western Digital Blue with 5400 RPM SATA is perfect </w:t>
                            </w:r>
                            <w:r w:rsidR="007773E9" w:rsidRPr="00052968">
                              <w:rPr>
                                <w:color w:val="372248" w:themeColor="text1"/>
                              </w:rPr>
                              <w:t xml:space="preserve">to </w:t>
                            </w:r>
                            <w:r w:rsidR="0064436B" w:rsidRPr="00052968">
                              <w:rPr>
                                <w:color w:val="372248" w:themeColor="text1"/>
                              </w:rPr>
                              <w:t xml:space="preserve">store many types of clips, videos, audio with a huge amount of space. </w:t>
                            </w:r>
                          </w:p>
                          <w:p w14:paraId="34440656" w14:textId="77777777" w:rsidR="007773E9" w:rsidRPr="00052968" w:rsidRDefault="007773E9" w:rsidP="00DC5FA7">
                            <w:pPr>
                              <w:jc w:val="both"/>
                              <w:rPr>
                                <w:color w:val="372248" w:themeColor="text1"/>
                              </w:rPr>
                            </w:pPr>
                          </w:p>
                          <w:p w14:paraId="5BF267C4" w14:textId="445E9745" w:rsidR="00E146B7" w:rsidRPr="00052968" w:rsidRDefault="0064436B" w:rsidP="00DC5FA7">
                            <w:pPr>
                              <w:jc w:val="both"/>
                              <w:rPr>
                                <w:color w:val="372248" w:themeColor="text1"/>
                              </w:rPr>
                            </w:pPr>
                            <w:r w:rsidRPr="00052968">
                              <w:rPr>
                                <w:color w:val="372248" w:themeColor="text1"/>
                              </w:rPr>
                              <w:t xml:space="preserve">A monitor which will be needed for media production will most likely be a 1080P LED Dell monitor and the Graphics card should be an AMD Radeon Vega 11. Audio is a very important factor for media production </w:t>
                            </w:r>
                            <w:r w:rsidR="00E627D9" w:rsidRPr="00052968">
                              <w:rPr>
                                <w:color w:val="372248" w:themeColor="text1"/>
                              </w:rPr>
                              <w:t>to produce</w:t>
                            </w:r>
                            <w:r w:rsidR="007773E9" w:rsidRPr="00052968">
                              <w:rPr>
                                <w:color w:val="372248" w:themeColor="text1"/>
                              </w:rPr>
                              <w:t xml:space="preserve"> a</w:t>
                            </w:r>
                            <w:r w:rsidR="00E627D9" w:rsidRPr="00052968">
                              <w:rPr>
                                <w:color w:val="372248" w:themeColor="text1"/>
                              </w:rPr>
                              <w:t xml:space="preserve"> high quality </w:t>
                            </w:r>
                            <w:r w:rsidR="007773E9" w:rsidRPr="00052968">
                              <w:rPr>
                                <w:color w:val="372248" w:themeColor="text1"/>
                              </w:rPr>
                              <w:t xml:space="preserve">of </w:t>
                            </w:r>
                            <w:r w:rsidR="00E627D9" w:rsidRPr="00052968">
                              <w:rPr>
                                <w:color w:val="372248" w:themeColor="text1"/>
                              </w:rPr>
                              <w:t>sound. The Creative Sound Blaster Audigy FX 5.1 Sound Card SB1570 and the PreSonus Eris</w:t>
                            </w:r>
                            <w:r w:rsidR="002E6D67" w:rsidRPr="00052968">
                              <w:rPr>
                                <w:color w:val="372248" w:themeColor="text1"/>
                              </w:rPr>
                              <w:t xml:space="preserve"> E3.5-3.5” Professional Multimedia Reference Monitors with Acoustic Tuning (Pair) will produce high quality audio and sounds. For External Backup Type, the Western Digital My Passport 1TB will be a decent way of transferring data. Network interface, printing technology and peripherals </w:t>
                            </w:r>
                            <w:r w:rsidR="007773E9" w:rsidRPr="00052968">
                              <w:rPr>
                                <w:color w:val="372248" w:themeColor="text1"/>
                              </w:rPr>
                              <w:t>are</w:t>
                            </w:r>
                            <w:r w:rsidR="002E6D67" w:rsidRPr="00052968">
                              <w:rPr>
                                <w:color w:val="372248" w:themeColor="text1"/>
                              </w:rPr>
                              <w:t xml:space="preserve"> mostly personal preference, </w:t>
                            </w:r>
                            <w:r w:rsidR="00CE2896" w:rsidRPr="00052968">
                              <w:rPr>
                                <w:color w:val="372248" w:themeColor="text1"/>
                              </w:rPr>
                              <w:t xml:space="preserve">along with </w:t>
                            </w:r>
                            <w:r w:rsidR="002E6D67" w:rsidRPr="00052968">
                              <w:rPr>
                                <w:color w:val="372248" w:themeColor="text1"/>
                              </w:rPr>
                              <w:t>Gigabit PCI E Network Adapter, Canon MAXIFY, ROSEWILL NEON K51 and the Logitech MX Master 2S mouse.</w:t>
                            </w:r>
                          </w:p>
                        </w:txbxContent>
                      </v:textbox>
                      <w10:anchorlock/>
                    </v:shape>
                  </w:pict>
                </mc:Fallback>
              </mc:AlternateContent>
            </w:r>
          </w:p>
          <w:p w14:paraId="254542D9" w14:textId="77777777" w:rsidR="00E146B7" w:rsidRDefault="00E146B7" w:rsidP="00997614">
            <w:pPr>
              <w:ind w:left="144" w:right="144"/>
            </w:pPr>
          </w:p>
          <w:p w14:paraId="6D225406" w14:textId="77777777" w:rsidR="00E146B7" w:rsidRDefault="00E146B7" w:rsidP="00E146B7">
            <w:pPr>
              <w:ind w:right="144"/>
            </w:pPr>
          </w:p>
        </w:tc>
      </w:tr>
    </w:tbl>
    <w:p w14:paraId="308982B3" w14:textId="77777777" w:rsidR="00051AEB" w:rsidRPr="00520D53" w:rsidRDefault="00051AEB" w:rsidP="008B3F15">
      <w:pPr>
        <w:ind w:right="144"/>
      </w:pPr>
    </w:p>
    <w:sectPr w:rsidR="00051AEB" w:rsidRPr="00520D53" w:rsidSect="00520D53">
      <w:type w:val="nextColumn"/>
      <w:pgSz w:w="15840" w:h="12240" w:orient="landscape" w:code="1"/>
      <w:pgMar w:top="360" w:right="0" w:bottom="360" w:left="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8CCE8" w14:textId="77777777" w:rsidR="006B0FF4" w:rsidRDefault="006B0FF4" w:rsidP="009670BF">
      <w:r>
        <w:separator/>
      </w:r>
    </w:p>
  </w:endnote>
  <w:endnote w:type="continuationSeparator" w:id="0">
    <w:p w14:paraId="246D2F29" w14:textId="77777777" w:rsidR="006B0FF4" w:rsidRDefault="006B0FF4" w:rsidP="0096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49B60" w14:textId="77777777" w:rsidR="006B0FF4" w:rsidRDefault="006B0FF4" w:rsidP="009670BF">
      <w:r>
        <w:separator/>
      </w:r>
    </w:p>
  </w:footnote>
  <w:footnote w:type="continuationSeparator" w:id="0">
    <w:p w14:paraId="3CD73C94" w14:textId="77777777" w:rsidR="006B0FF4" w:rsidRDefault="006B0FF4" w:rsidP="009670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4F6C6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5A48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184E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769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D621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4E91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273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9468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A8E5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5ECD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8F4A18"/>
    <w:multiLevelType w:val="hybridMultilevel"/>
    <w:tmpl w:val="9ADA4D92"/>
    <w:lvl w:ilvl="0" w:tplc="77AA523C">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7A6A67"/>
    <w:multiLevelType w:val="hybridMultilevel"/>
    <w:tmpl w:val="62C2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6145" fill="f" fillcolor="white" stroke="f" strokecolor="#c9f">
      <v:fill color="white" on="f"/>
      <v:stroke color="#c9f" weight="1.5pt" on="f"/>
      <o:colormru v:ext="edit" colors="#9cf,#f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BA7"/>
    <w:rsid w:val="00011174"/>
    <w:rsid w:val="00022169"/>
    <w:rsid w:val="00036C07"/>
    <w:rsid w:val="00051AEB"/>
    <w:rsid w:val="00052968"/>
    <w:rsid w:val="000541DD"/>
    <w:rsid w:val="00056AE7"/>
    <w:rsid w:val="00056E5E"/>
    <w:rsid w:val="000641F7"/>
    <w:rsid w:val="00066B9A"/>
    <w:rsid w:val="00081EB1"/>
    <w:rsid w:val="000879BE"/>
    <w:rsid w:val="000A4144"/>
    <w:rsid w:val="000C2C07"/>
    <w:rsid w:val="000C437B"/>
    <w:rsid w:val="000E2BA3"/>
    <w:rsid w:val="000F4F38"/>
    <w:rsid w:val="000F6246"/>
    <w:rsid w:val="000F6C7E"/>
    <w:rsid w:val="00110E5C"/>
    <w:rsid w:val="001301EE"/>
    <w:rsid w:val="00135F6D"/>
    <w:rsid w:val="001368FB"/>
    <w:rsid w:val="00157B8A"/>
    <w:rsid w:val="00172E66"/>
    <w:rsid w:val="00190238"/>
    <w:rsid w:val="0019220F"/>
    <w:rsid w:val="001A1CCE"/>
    <w:rsid w:val="001E1930"/>
    <w:rsid w:val="001E35DB"/>
    <w:rsid w:val="001E5B52"/>
    <w:rsid w:val="001F1B99"/>
    <w:rsid w:val="001F1D98"/>
    <w:rsid w:val="001F24D4"/>
    <w:rsid w:val="001F3AB6"/>
    <w:rsid w:val="001F5E36"/>
    <w:rsid w:val="002029F1"/>
    <w:rsid w:val="002049AA"/>
    <w:rsid w:val="00226B4E"/>
    <w:rsid w:val="00227CEE"/>
    <w:rsid w:val="00242515"/>
    <w:rsid w:val="00250F89"/>
    <w:rsid w:val="002873C7"/>
    <w:rsid w:val="002A6D1B"/>
    <w:rsid w:val="002B10BC"/>
    <w:rsid w:val="002E4755"/>
    <w:rsid w:val="002E6D67"/>
    <w:rsid w:val="002E7F74"/>
    <w:rsid w:val="00311432"/>
    <w:rsid w:val="00320B3D"/>
    <w:rsid w:val="00326C63"/>
    <w:rsid w:val="003374E3"/>
    <w:rsid w:val="00341B98"/>
    <w:rsid w:val="003433BE"/>
    <w:rsid w:val="00356C2E"/>
    <w:rsid w:val="00365F22"/>
    <w:rsid w:val="00373928"/>
    <w:rsid w:val="00395998"/>
    <w:rsid w:val="00397C43"/>
    <w:rsid w:val="003B0323"/>
    <w:rsid w:val="003B534A"/>
    <w:rsid w:val="003C2C8D"/>
    <w:rsid w:val="003D6F3A"/>
    <w:rsid w:val="003E3EF7"/>
    <w:rsid w:val="003E6F76"/>
    <w:rsid w:val="003F6D4D"/>
    <w:rsid w:val="00413B2D"/>
    <w:rsid w:val="004236C9"/>
    <w:rsid w:val="00423B05"/>
    <w:rsid w:val="00424F02"/>
    <w:rsid w:val="00461BDC"/>
    <w:rsid w:val="00465785"/>
    <w:rsid w:val="0047016C"/>
    <w:rsid w:val="004740BB"/>
    <w:rsid w:val="00480E36"/>
    <w:rsid w:val="00484C88"/>
    <w:rsid w:val="00486E9E"/>
    <w:rsid w:val="0049066A"/>
    <w:rsid w:val="00491776"/>
    <w:rsid w:val="004A4695"/>
    <w:rsid w:val="004B1A33"/>
    <w:rsid w:val="004C1586"/>
    <w:rsid w:val="004D27A6"/>
    <w:rsid w:val="004F658A"/>
    <w:rsid w:val="00505416"/>
    <w:rsid w:val="00506068"/>
    <w:rsid w:val="005063B3"/>
    <w:rsid w:val="005067A5"/>
    <w:rsid w:val="0050787F"/>
    <w:rsid w:val="00515AA0"/>
    <w:rsid w:val="00520A12"/>
    <w:rsid w:val="00520D53"/>
    <w:rsid w:val="005253D2"/>
    <w:rsid w:val="005307E5"/>
    <w:rsid w:val="005456C7"/>
    <w:rsid w:val="0055036F"/>
    <w:rsid w:val="00557008"/>
    <w:rsid w:val="00557A64"/>
    <w:rsid w:val="00557D3C"/>
    <w:rsid w:val="0057068F"/>
    <w:rsid w:val="00583313"/>
    <w:rsid w:val="005863BA"/>
    <w:rsid w:val="00591B48"/>
    <w:rsid w:val="005A3EA7"/>
    <w:rsid w:val="005B31D2"/>
    <w:rsid w:val="005C1924"/>
    <w:rsid w:val="005D21BB"/>
    <w:rsid w:val="005D3173"/>
    <w:rsid w:val="005D54D7"/>
    <w:rsid w:val="005E0479"/>
    <w:rsid w:val="005E4232"/>
    <w:rsid w:val="005E49E4"/>
    <w:rsid w:val="00614973"/>
    <w:rsid w:val="00640F61"/>
    <w:rsid w:val="0064297C"/>
    <w:rsid w:val="0064436B"/>
    <w:rsid w:val="0064622B"/>
    <w:rsid w:val="00673B4B"/>
    <w:rsid w:val="00684C43"/>
    <w:rsid w:val="006976F2"/>
    <w:rsid w:val="006B0FF4"/>
    <w:rsid w:val="006B49D7"/>
    <w:rsid w:val="006C3E2C"/>
    <w:rsid w:val="006E3BCB"/>
    <w:rsid w:val="006F2F2D"/>
    <w:rsid w:val="006F7640"/>
    <w:rsid w:val="00702DD7"/>
    <w:rsid w:val="00705BEA"/>
    <w:rsid w:val="0071223D"/>
    <w:rsid w:val="00713393"/>
    <w:rsid w:val="00721726"/>
    <w:rsid w:val="0072655B"/>
    <w:rsid w:val="00726B33"/>
    <w:rsid w:val="007352E2"/>
    <w:rsid w:val="007367ED"/>
    <w:rsid w:val="007513EB"/>
    <w:rsid w:val="00764955"/>
    <w:rsid w:val="00770B4B"/>
    <w:rsid w:val="00775D14"/>
    <w:rsid w:val="007773E9"/>
    <w:rsid w:val="007841F4"/>
    <w:rsid w:val="00790C35"/>
    <w:rsid w:val="007A5AF9"/>
    <w:rsid w:val="007B18A3"/>
    <w:rsid w:val="007B47AA"/>
    <w:rsid w:val="007C32DB"/>
    <w:rsid w:val="007F61EC"/>
    <w:rsid w:val="00805B88"/>
    <w:rsid w:val="0081051F"/>
    <w:rsid w:val="00815D15"/>
    <w:rsid w:val="00843F46"/>
    <w:rsid w:val="008619C8"/>
    <w:rsid w:val="00867BA7"/>
    <w:rsid w:val="00880354"/>
    <w:rsid w:val="008B3F15"/>
    <w:rsid w:val="008C0458"/>
    <w:rsid w:val="008C0FE8"/>
    <w:rsid w:val="008C6A43"/>
    <w:rsid w:val="008C783E"/>
    <w:rsid w:val="008E56FA"/>
    <w:rsid w:val="008E7187"/>
    <w:rsid w:val="00906CA7"/>
    <w:rsid w:val="009146F2"/>
    <w:rsid w:val="00916618"/>
    <w:rsid w:val="0092124E"/>
    <w:rsid w:val="00924BF8"/>
    <w:rsid w:val="009427BE"/>
    <w:rsid w:val="00953F84"/>
    <w:rsid w:val="009629DE"/>
    <w:rsid w:val="009670BF"/>
    <w:rsid w:val="0099163D"/>
    <w:rsid w:val="00993539"/>
    <w:rsid w:val="00997614"/>
    <w:rsid w:val="00997622"/>
    <w:rsid w:val="009B61B1"/>
    <w:rsid w:val="009B7F73"/>
    <w:rsid w:val="009C400F"/>
    <w:rsid w:val="009D3F98"/>
    <w:rsid w:val="009E1232"/>
    <w:rsid w:val="00A02B04"/>
    <w:rsid w:val="00A03602"/>
    <w:rsid w:val="00A1456C"/>
    <w:rsid w:val="00A20E4B"/>
    <w:rsid w:val="00A46381"/>
    <w:rsid w:val="00A57095"/>
    <w:rsid w:val="00AA0E09"/>
    <w:rsid w:val="00AA33BC"/>
    <w:rsid w:val="00AB027D"/>
    <w:rsid w:val="00AD196C"/>
    <w:rsid w:val="00B24FEA"/>
    <w:rsid w:val="00B44AFE"/>
    <w:rsid w:val="00B71B05"/>
    <w:rsid w:val="00B74896"/>
    <w:rsid w:val="00BA7D7E"/>
    <w:rsid w:val="00BB4054"/>
    <w:rsid w:val="00BC730B"/>
    <w:rsid w:val="00BD0BA1"/>
    <w:rsid w:val="00BD1A0E"/>
    <w:rsid w:val="00BD1B8D"/>
    <w:rsid w:val="00BE30D0"/>
    <w:rsid w:val="00BE3F8E"/>
    <w:rsid w:val="00C04D29"/>
    <w:rsid w:val="00C05660"/>
    <w:rsid w:val="00C06B4F"/>
    <w:rsid w:val="00C15F5E"/>
    <w:rsid w:val="00C21379"/>
    <w:rsid w:val="00C21CE6"/>
    <w:rsid w:val="00C5020B"/>
    <w:rsid w:val="00C6213B"/>
    <w:rsid w:val="00C67399"/>
    <w:rsid w:val="00C673F4"/>
    <w:rsid w:val="00C72419"/>
    <w:rsid w:val="00C7782D"/>
    <w:rsid w:val="00C8474B"/>
    <w:rsid w:val="00CC50E0"/>
    <w:rsid w:val="00CE2896"/>
    <w:rsid w:val="00CE3B8C"/>
    <w:rsid w:val="00D2792B"/>
    <w:rsid w:val="00D67A7D"/>
    <w:rsid w:val="00D72AB2"/>
    <w:rsid w:val="00D86427"/>
    <w:rsid w:val="00DA13D4"/>
    <w:rsid w:val="00DA356F"/>
    <w:rsid w:val="00DC5FA7"/>
    <w:rsid w:val="00DF0DBF"/>
    <w:rsid w:val="00E146B7"/>
    <w:rsid w:val="00E15314"/>
    <w:rsid w:val="00E17BAA"/>
    <w:rsid w:val="00E232A6"/>
    <w:rsid w:val="00E335AF"/>
    <w:rsid w:val="00E53716"/>
    <w:rsid w:val="00E627D9"/>
    <w:rsid w:val="00E83C68"/>
    <w:rsid w:val="00E86F30"/>
    <w:rsid w:val="00E91193"/>
    <w:rsid w:val="00EA5F11"/>
    <w:rsid w:val="00ED3E6F"/>
    <w:rsid w:val="00EE6CFA"/>
    <w:rsid w:val="00EF541D"/>
    <w:rsid w:val="00F0618F"/>
    <w:rsid w:val="00F24D57"/>
    <w:rsid w:val="00F413ED"/>
    <w:rsid w:val="00F432A4"/>
    <w:rsid w:val="00F44A5B"/>
    <w:rsid w:val="00F53F77"/>
    <w:rsid w:val="00F62F51"/>
    <w:rsid w:val="00F743E0"/>
    <w:rsid w:val="00FA1B95"/>
    <w:rsid w:val="00FB240C"/>
    <w:rsid w:val="00FB3767"/>
    <w:rsid w:val="00FC004E"/>
    <w:rsid w:val="00FC32DD"/>
    <w:rsid w:val="00FC4690"/>
    <w:rsid w:val="00FF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white" stroke="f" strokecolor="#c9f">
      <v:fill color="white" on="f"/>
      <v:stroke color="#c9f" weight="1.5pt" on="f"/>
      <o:colormru v:ext="edit" colors="#9cf,#fc6"/>
    </o:shapedefaults>
    <o:shapelayout v:ext="edit">
      <o:idmap v:ext="edit" data="1"/>
    </o:shapelayout>
  </w:shapeDefaults>
  <w:decimalSymbol w:val="."/>
  <w:listSeparator w:val=","/>
  <w14:docId w14:val="4C037D4A"/>
  <w15:docId w15:val="{F0B0866B-3F02-49A5-B42D-B33EB0F1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695"/>
    <w:rPr>
      <w:rFonts w:asciiTheme="minorHAnsi" w:hAnsiTheme="minorHAnsi"/>
      <w:sz w:val="21"/>
      <w:szCs w:val="24"/>
    </w:rPr>
  </w:style>
  <w:style w:type="paragraph" w:styleId="Heading1">
    <w:name w:val="heading 1"/>
    <w:next w:val="BodyText"/>
    <w:link w:val="Heading1Char"/>
    <w:qFormat/>
    <w:rsid w:val="004A4695"/>
    <w:pPr>
      <w:outlineLvl w:val="0"/>
    </w:pPr>
    <w:rPr>
      <w:rFonts w:asciiTheme="majorHAnsi" w:hAnsiTheme="majorHAnsi" w:cs="Arial"/>
      <w:b/>
      <w:color w:val="F46036" w:themeColor="accent1"/>
      <w:spacing w:val="40"/>
      <w:sz w:val="36"/>
      <w:szCs w:val="32"/>
    </w:rPr>
  </w:style>
  <w:style w:type="paragraph" w:styleId="Heading2">
    <w:name w:val="heading 2"/>
    <w:basedOn w:val="Heading1"/>
    <w:next w:val="BodyText"/>
    <w:link w:val="Heading2Char"/>
    <w:qFormat/>
    <w:rsid w:val="00491776"/>
    <w:pPr>
      <w:outlineLvl w:val="1"/>
    </w:pPr>
    <w:rPr>
      <w:spacing w:val="0"/>
      <w:sz w:val="40"/>
    </w:rPr>
  </w:style>
  <w:style w:type="paragraph" w:styleId="Heading3">
    <w:name w:val="heading 3"/>
    <w:next w:val="BodyText"/>
    <w:link w:val="Heading3Char"/>
    <w:qFormat/>
    <w:rsid w:val="004A4695"/>
    <w:pPr>
      <w:spacing w:after="120"/>
      <w:outlineLvl w:val="2"/>
    </w:pPr>
    <w:rPr>
      <w:rFonts w:asciiTheme="majorHAnsi" w:hAnsiTheme="majorHAnsi" w:cs="Arial"/>
      <w:b/>
      <w:caps/>
      <w:color w:val="F46036" w:themeColor="accent1"/>
      <w:sz w:val="28"/>
      <w:szCs w:val="52"/>
    </w:rPr>
  </w:style>
  <w:style w:type="paragraph" w:styleId="Heading4">
    <w:name w:val="heading 4"/>
    <w:next w:val="Normal"/>
    <w:link w:val="Heading4Char"/>
    <w:qFormat/>
    <w:rsid w:val="004A4695"/>
    <w:pPr>
      <w:spacing w:after="240"/>
      <w:outlineLvl w:val="3"/>
    </w:pPr>
    <w:rPr>
      <w:rFonts w:asciiTheme="minorHAnsi" w:hAnsiTheme="minorHAnsi" w:cs="Arial"/>
      <w:b/>
      <w:noProof/>
      <w:color w:val="5B85AA" w:themeColor="accent2"/>
      <w:spacing w:val="1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next w:val="Normal"/>
    <w:link w:val="BodyTextChar"/>
    <w:rsid w:val="00E53716"/>
    <w:pPr>
      <w:spacing w:after="240" w:line="240" w:lineRule="atLeast"/>
    </w:pPr>
    <w:rPr>
      <w:rFonts w:ascii="Arial" w:hAnsi="Arial" w:cs="Arial"/>
      <w:spacing w:val="-5"/>
      <w:sz w:val="22"/>
      <w:szCs w:val="22"/>
    </w:rPr>
  </w:style>
  <w:style w:type="paragraph" w:customStyle="1" w:styleId="Tagline">
    <w:name w:val="Tagline"/>
    <w:basedOn w:val="BodyText"/>
    <w:rsid w:val="00673B4B"/>
    <w:pPr>
      <w:jc w:val="center"/>
    </w:pPr>
  </w:style>
  <w:style w:type="character" w:customStyle="1" w:styleId="Heading2Char">
    <w:name w:val="Heading 2 Char"/>
    <w:basedOn w:val="DefaultParagraphFont"/>
    <w:link w:val="Heading2"/>
    <w:rsid w:val="00491776"/>
    <w:rPr>
      <w:rFonts w:asciiTheme="majorHAnsi" w:hAnsiTheme="majorHAnsi" w:cs="Arial"/>
      <w:b/>
      <w:color w:val="99CC00"/>
      <w:sz w:val="40"/>
      <w:szCs w:val="32"/>
    </w:rPr>
  </w:style>
  <w:style w:type="character" w:customStyle="1" w:styleId="Heading1Char">
    <w:name w:val="Heading 1 Char"/>
    <w:basedOn w:val="DefaultParagraphFont"/>
    <w:link w:val="Heading1"/>
    <w:rsid w:val="004A4695"/>
    <w:rPr>
      <w:rFonts w:asciiTheme="majorHAnsi" w:hAnsiTheme="majorHAnsi" w:cs="Arial"/>
      <w:b/>
      <w:color w:val="F46036" w:themeColor="accent1"/>
      <w:spacing w:val="40"/>
      <w:sz w:val="36"/>
      <w:szCs w:val="32"/>
    </w:rPr>
  </w:style>
  <w:style w:type="paragraph" w:customStyle="1" w:styleId="Address2">
    <w:name w:val="Address 2"/>
    <w:basedOn w:val="Normal"/>
    <w:rsid w:val="00673B4B"/>
    <w:pPr>
      <w:keepLines/>
      <w:jc w:val="center"/>
    </w:pPr>
    <w:rPr>
      <w:rFonts w:cs="Arial"/>
      <w:sz w:val="20"/>
      <w:szCs w:val="20"/>
    </w:rPr>
  </w:style>
  <w:style w:type="paragraph" w:customStyle="1" w:styleId="HighlightTextChar">
    <w:name w:val="Highlight Text Char"/>
    <w:next w:val="BodyText"/>
    <w:link w:val="HighlightTextCharChar"/>
    <w:rsid w:val="00E53716"/>
    <w:pPr>
      <w:pBdr>
        <w:left w:val="single" w:sz="6" w:space="9" w:color="FFFFFF"/>
        <w:right w:val="single" w:sz="6" w:space="31" w:color="FFFFFF"/>
      </w:pBdr>
      <w:shd w:val="solid" w:color="E3F1FF" w:fill="99CCFF"/>
      <w:ind w:left="144" w:right="864"/>
      <w:outlineLvl w:val="0"/>
    </w:pPr>
    <w:rPr>
      <w:rFonts w:ascii="Trebuchet MS" w:hAnsi="Trebuchet MS" w:cs="Arial"/>
      <w:color w:val="000080"/>
      <w:sz w:val="22"/>
      <w:szCs w:val="22"/>
    </w:rPr>
  </w:style>
  <w:style w:type="paragraph" w:customStyle="1" w:styleId="BodyText4">
    <w:name w:val="Body Text 4"/>
    <w:basedOn w:val="BodyText1"/>
    <w:rsid w:val="00056AE7"/>
    <w:pPr>
      <w:jc w:val="center"/>
    </w:pPr>
  </w:style>
  <w:style w:type="character" w:customStyle="1" w:styleId="HighlightTextCharChar">
    <w:name w:val="Highlight Text Char Char"/>
    <w:basedOn w:val="DefaultParagraphFont"/>
    <w:link w:val="HighlightTextChar"/>
    <w:rsid w:val="00E53716"/>
    <w:rPr>
      <w:rFonts w:ascii="Trebuchet MS" w:hAnsi="Trebuchet MS" w:cs="Arial"/>
      <w:color w:val="000080"/>
      <w:sz w:val="22"/>
      <w:szCs w:val="22"/>
      <w:lang w:val="en-US" w:eastAsia="en-US" w:bidi="ar-SA"/>
    </w:rPr>
  </w:style>
  <w:style w:type="paragraph" w:customStyle="1" w:styleId="BodyText1">
    <w:name w:val="Body Text 1"/>
    <w:basedOn w:val="BodyText"/>
    <w:rsid w:val="00673B4B"/>
    <w:pPr>
      <w:spacing w:after="0"/>
    </w:pPr>
    <w:rPr>
      <w:i/>
    </w:rPr>
  </w:style>
  <w:style w:type="paragraph" w:customStyle="1" w:styleId="Address1">
    <w:name w:val="Address 1"/>
    <w:rsid w:val="00E53716"/>
    <w:pPr>
      <w:jc w:val="center"/>
    </w:pPr>
    <w:rPr>
      <w:rFonts w:ascii="Trebuchet MS" w:hAnsi="Trebuchet MS" w:cs="Arial"/>
      <w:bCs/>
      <w:color w:val="99CC00"/>
      <w:sz w:val="24"/>
      <w:szCs w:val="24"/>
    </w:rPr>
  </w:style>
  <w:style w:type="character" w:customStyle="1" w:styleId="BodyTextChar">
    <w:name w:val="Body Text Char"/>
    <w:basedOn w:val="DefaultParagraphFont"/>
    <w:link w:val="BodyText"/>
    <w:rsid w:val="00E53716"/>
    <w:rPr>
      <w:rFonts w:ascii="Arial" w:hAnsi="Arial" w:cs="Arial"/>
      <w:spacing w:val="-5"/>
      <w:sz w:val="22"/>
      <w:szCs w:val="22"/>
      <w:lang w:val="en-US" w:eastAsia="en-US" w:bidi="ar-SA"/>
    </w:rPr>
  </w:style>
  <w:style w:type="character" w:customStyle="1" w:styleId="Heading4Char">
    <w:name w:val="Heading 4 Char"/>
    <w:basedOn w:val="BodyTextChar"/>
    <w:link w:val="Heading4"/>
    <w:rsid w:val="004A4695"/>
    <w:rPr>
      <w:rFonts w:asciiTheme="minorHAnsi" w:hAnsiTheme="minorHAnsi" w:cs="Arial"/>
      <w:b/>
      <w:noProof/>
      <w:color w:val="5B85AA" w:themeColor="accent2"/>
      <w:spacing w:val="10"/>
      <w:sz w:val="28"/>
      <w:szCs w:val="32"/>
      <w:lang w:val="en-US" w:eastAsia="en-US" w:bidi="ar-SA"/>
    </w:rPr>
  </w:style>
  <w:style w:type="character" w:customStyle="1" w:styleId="Heading3Char">
    <w:name w:val="Heading 3 Char"/>
    <w:basedOn w:val="DefaultParagraphFont"/>
    <w:link w:val="Heading3"/>
    <w:rsid w:val="004A4695"/>
    <w:rPr>
      <w:rFonts w:asciiTheme="majorHAnsi" w:hAnsiTheme="majorHAnsi" w:cs="Arial"/>
      <w:b/>
      <w:caps/>
      <w:color w:val="F46036" w:themeColor="accent1"/>
      <w:sz w:val="28"/>
      <w:szCs w:val="52"/>
    </w:rPr>
  </w:style>
  <w:style w:type="paragraph" w:styleId="BodyText2">
    <w:name w:val="Body Text 2"/>
    <w:basedOn w:val="Normal"/>
    <w:rsid w:val="00673B4B"/>
    <w:pPr>
      <w:spacing w:before="120" w:after="360"/>
      <w:jc w:val="right"/>
    </w:pPr>
    <w:rPr>
      <w:rFonts w:ascii="Trebuchet MS" w:hAnsi="Trebuchet MS"/>
      <w:color w:val="99CC00"/>
      <w:sz w:val="22"/>
    </w:rPr>
  </w:style>
  <w:style w:type="paragraph" w:styleId="ListBullet">
    <w:name w:val="List Bullet"/>
    <w:basedOn w:val="Normal"/>
    <w:autoRedefine/>
    <w:rsid w:val="00E53716"/>
    <w:pPr>
      <w:keepLines/>
      <w:numPr>
        <w:numId w:val="11"/>
      </w:numPr>
      <w:pBdr>
        <w:top w:val="single" w:sz="6" w:space="12" w:color="FFFFFF"/>
        <w:left w:val="single" w:sz="6" w:space="12" w:color="FFFFFF"/>
        <w:bottom w:val="single" w:sz="6" w:space="12" w:color="FFFFFF"/>
        <w:right w:val="single" w:sz="6" w:space="12" w:color="FFFFFF"/>
      </w:pBdr>
      <w:shd w:val="clear" w:color="FFFFFF" w:fill="auto"/>
      <w:spacing w:after="120" w:line="200" w:lineRule="atLeast"/>
      <w:ind w:right="245"/>
    </w:pPr>
    <w:rPr>
      <w:rFonts w:ascii="Trebuchet MS" w:hAnsi="Trebuchet MS" w:cs="Arial"/>
      <w:iCs/>
      <w:spacing w:val="-5"/>
      <w:sz w:val="22"/>
      <w:szCs w:val="22"/>
    </w:rPr>
  </w:style>
  <w:style w:type="paragraph" w:styleId="BalloonText">
    <w:name w:val="Balloon Text"/>
    <w:basedOn w:val="Normal"/>
    <w:semiHidden/>
    <w:rsid w:val="00A1456C"/>
    <w:rPr>
      <w:rFonts w:ascii="Tahoma" w:hAnsi="Tahoma" w:cs="Tahoma"/>
      <w:sz w:val="16"/>
      <w:szCs w:val="16"/>
    </w:rPr>
  </w:style>
  <w:style w:type="character" w:styleId="Hyperlink">
    <w:name w:val="Hyperlink"/>
    <w:basedOn w:val="DefaultParagraphFont"/>
    <w:rsid w:val="0072655B"/>
    <w:rPr>
      <w:rFonts w:asciiTheme="minorHAnsi" w:hAnsiTheme="minorHAnsi"/>
      <w:color w:val="0000FF"/>
      <w:u w:val="single"/>
    </w:rPr>
  </w:style>
  <w:style w:type="paragraph" w:styleId="Header">
    <w:name w:val="header"/>
    <w:basedOn w:val="Normal"/>
    <w:link w:val="HeaderChar"/>
    <w:uiPriority w:val="99"/>
    <w:unhideWhenUsed/>
    <w:rsid w:val="009670BF"/>
    <w:pPr>
      <w:tabs>
        <w:tab w:val="center" w:pos="4680"/>
        <w:tab w:val="right" w:pos="9360"/>
      </w:tabs>
    </w:pPr>
  </w:style>
  <w:style w:type="character" w:customStyle="1" w:styleId="HeaderChar">
    <w:name w:val="Header Char"/>
    <w:basedOn w:val="DefaultParagraphFont"/>
    <w:link w:val="Header"/>
    <w:uiPriority w:val="99"/>
    <w:rsid w:val="009670BF"/>
    <w:rPr>
      <w:rFonts w:asciiTheme="minorHAnsi" w:hAnsiTheme="minorHAnsi"/>
      <w:sz w:val="24"/>
      <w:szCs w:val="24"/>
    </w:rPr>
  </w:style>
  <w:style w:type="paragraph" w:styleId="Footer">
    <w:name w:val="footer"/>
    <w:basedOn w:val="Normal"/>
    <w:link w:val="FooterChar"/>
    <w:uiPriority w:val="99"/>
    <w:unhideWhenUsed/>
    <w:rsid w:val="009670BF"/>
    <w:pPr>
      <w:tabs>
        <w:tab w:val="center" w:pos="4680"/>
        <w:tab w:val="right" w:pos="9360"/>
      </w:tabs>
    </w:pPr>
  </w:style>
  <w:style w:type="character" w:customStyle="1" w:styleId="FooterChar">
    <w:name w:val="Footer Char"/>
    <w:basedOn w:val="DefaultParagraphFont"/>
    <w:link w:val="Footer"/>
    <w:uiPriority w:val="99"/>
    <w:rsid w:val="009670BF"/>
    <w:rPr>
      <w:rFonts w:asciiTheme="minorHAnsi" w:hAnsiTheme="minorHAnsi"/>
      <w:sz w:val="24"/>
      <w:szCs w:val="24"/>
    </w:rPr>
  </w:style>
  <w:style w:type="table" w:styleId="TableGrid">
    <w:name w:val="Table Grid"/>
    <w:basedOn w:val="TableNormal"/>
    <w:uiPriority w:val="39"/>
    <w:rsid w:val="00520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924BF8"/>
    <w:pPr>
      <w:jc w:val="center"/>
    </w:pPr>
    <w:rPr>
      <w:rFonts w:ascii="Tahoma" w:hAnsi="Tahoma" w:cs="Arial"/>
      <w:bCs/>
      <w:spacing w:val="2"/>
      <w:kern w:val="28"/>
      <w:sz w:val="34"/>
      <w:szCs w:val="32"/>
      <w:lang w:val="en"/>
    </w:rPr>
  </w:style>
  <w:style w:type="paragraph" w:customStyle="1" w:styleId="BrochureCopy">
    <w:name w:val="Brochure Copy"/>
    <w:basedOn w:val="Normal"/>
    <w:rsid w:val="005E0479"/>
    <w:pPr>
      <w:spacing w:after="120" w:line="300" w:lineRule="auto"/>
    </w:pPr>
    <w:rPr>
      <w:rFonts w:eastAsiaTheme="minorHAnsi" w:cstheme="minorBidi"/>
      <w:sz w:val="18"/>
      <w:szCs w:val="22"/>
    </w:rPr>
  </w:style>
  <w:style w:type="paragraph" w:customStyle="1" w:styleId="CaptionHeading">
    <w:name w:val="Caption Heading"/>
    <w:basedOn w:val="Normal"/>
    <w:qFormat/>
    <w:rsid w:val="00E146B7"/>
    <w:pPr>
      <w:spacing w:after="120" w:line="312" w:lineRule="auto"/>
    </w:pPr>
    <w:rPr>
      <w:rFonts w:asciiTheme="majorHAnsi" w:eastAsiaTheme="minorHAnsi" w:hAnsiTheme="majorHAnsi" w:cstheme="minorBidi"/>
      <w:color w:val="D3370B" w:themeColor="accent3" w:themeShade="BF"/>
      <w:sz w:val="20"/>
      <w:szCs w:val="22"/>
    </w:rPr>
  </w:style>
  <w:style w:type="paragraph" w:customStyle="1" w:styleId="BrochureCaption">
    <w:name w:val="Brochure Caption"/>
    <w:basedOn w:val="Normal"/>
    <w:rsid w:val="00E146B7"/>
    <w:pPr>
      <w:spacing w:line="432" w:lineRule="auto"/>
    </w:pPr>
    <w:rPr>
      <w:rFonts w:eastAsiaTheme="minorHAnsi" w:cstheme="minorBidi"/>
      <w:i/>
      <w:color w:val="D3370B" w:themeColor="accent3" w:themeShade="BF"/>
      <w:sz w:val="18"/>
      <w:szCs w:val="22"/>
    </w:rPr>
  </w:style>
  <w:style w:type="paragraph" w:styleId="Title">
    <w:name w:val="Title"/>
    <w:basedOn w:val="Heading1"/>
    <w:next w:val="Normal"/>
    <w:link w:val="TitleChar"/>
    <w:uiPriority w:val="10"/>
    <w:qFormat/>
    <w:rsid w:val="004A4695"/>
    <w:rPr>
      <w:color w:val="2F4B83" w:themeColor="accent4"/>
      <w:sz w:val="72"/>
    </w:rPr>
  </w:style>
  <w:style w:type="character" w:customStyle="1" w:styleId="TitleChar">
    <w:name w:val="Title Char"/>
    <w:basedOn w:val="DefaultParagraphFont"/>
    <w:link w:val="Title"/>
    <w:uiPriority w:val="10"/>
    <w:rsid w:val="004A4695"/>
    <w:rPr>
      <w:rFonts w:asciiTheme="majorHAnsi" w:hAnsiTheme="majorHAnsi" w:cs="Arial"/>
      <w:b/>
      <w:color w:val="2F4B83" w:themeColor="accent4"/>
      <w:spacing w:val="40"/>
      <w:sz w:val="72"/>
      <w:szCs w:val="32"/>
    </w:rPr>
  </w:style>
  <w:style w:type="character" w:styleId="IntenseEmphasis">
    <w:name w:val="Intense Emphasis"/>
    <w:basedOn w:val="DefaultParagraphFont"/>
    <w:uiPriority w:val="21"/>
    <w:qFormat/>
    <w:rsid w:val="000F4F38"/>
    <w:rPr>
      <w:rFonts w:asciiTheme="minorHAnsi" w:hAnsiTheme="minorHAnsi"/>
      <w:i/>
      <w:iCs/>
      <w:color w:val="2F4B83" w:themeColor="accent4"/>
      <w:sz w:val="24"/>
    </w:rPr>
  </w:style>
  <w:style w:type="paragraph" w:styleId="Subtitle">
    <w:name w:val="Subtitle"/>
    <w:basedOn w:val="Normal"/>
    <w:next w:val="Normal"/>
    <w:link w:val="SubtitleChar"/>
    <w:uiPriority w:val="11"/>
    <w:qFormat/>
    <w:rsid w:val="007C32DB"/>
    <w:pPr>
      <w:numPr>
        <w:ilvl w:val="1"/>
      </w:numPr>
      <w:spacing w:after="160"/>
    </w:pPr>
    <w:rPr>
      <w:rFonts w:eastAsiaTheme="minorEastAsia" w:cstheme="minorBidi"/>
      <w:color w:val="5B85AA" w:themeColor="accent2"/>
      <w:spacing w:val="15"/>
      <w:sz w:val="24"/>
      <w:szCs w:val="22"/>
    </w:rPr>
  </w:style>
  <w:style w:type="character" w:customStyle="1" w:styleId="SubtitleChar">
    <w:name w:val="Subtitle Char"/>
    <w:basedOn w:val="DefaultParagraphFont"/>
    <w:link w:val="Subtitle"/>
    <w:uiPriority w:val="11"/>
    <w:rsid w:val="007C32DB"/>
    <w:rPr>
      <w:rFonts w:asciiTheme="minorHAnsi" w:eastAsiaTheme="minorEastAsia" w:hAnsiTheme="minorHAnsi" w:cstheme="minorBidi"/>
      <w:color w:val="5B85AA" w:themeColor="accent2"/>
      <w:spacing w:val="15"/>
      <w:sz w:val="24"/>
      <w:szCs w:val="22"/>
    </w:rPr>
  </w:style>
  <w:style w:type="character" w:styleId="SubtleEmphasis">
    <w:name w:val="Subtle Emphasis"/>
    <w:basedOn w:val="DefaultParagraphFont"/>
    <w:uiPriority w:val="19"/>
    <w:qFormat/>
    <w:rsid w:val="004A4695"/>
    <w:rPr>
      <w:rFonts w:asciiTheme="minorHAnsi" w:hAnsiTheme="minorHAnsi"/>
      <w:i/>
      <w:iCs/>
      <w:color w:val="2F4B83" w:themeColor="accent4"/>
    </w:rPr>
  </w:style>
  <w:style w:type="paragraph" w:styleId="Quote">
    <w:name w:val="Quote"/>
    <w:basedOn w:val="Normal"/>
    <w:next w:val="Normal"/>
    <w:link w:val="QuoteChar"/>
    <w:uiPriority w:val="29"/>
    <w:qFormat/>
    <w:rsid w:val="004A4695"/>
    <w:pPr>
      <w:spacing w:before="200" w:after="160"/>
      <w:ind w:left="864" w:right="864"/>
      <w:jc w:val="center"/>
    </w:pPr>
    <w:rPr>
      <w:i/>
      <w:iCs/>
      <w:color w:val="2F4B83" w:themeColor="accent4"/>
    </w:rPr>
  </w:style>
  <w:style w:type="character" w:customStyle="1" w:styleId="QuoteChar">
    <w:name w:val="Quote Char"/>
    <w:basedOn w:val="DefaultParagraphFont"/>
    <w:link w:val="Quote"/>
    <w:uiPriority w:val="29"/>
    <w:rsid w:val="004A4695"/>
    <w:rPr>
      <w:rFonts w:asciiTheme="minorHAnsi" w:hAnsiTheme="minorHAnsi"/>
      <w:i/>
      <w:iCs/>
      <w:color w:val="2F4B83" w:themeColor="accent4"/>
      <w:sz w:val="24"/>
      <w:szCs w:val="24"/>
    </w:rPr>
  </w:style>
  <w:style w:type="paragraph" w:customStyle="1" w:styleId="Address3">
    <w:name w:val="Address 3"/>
    <w:basedOn w:val="Subtitle"/>
    <w:link w:val="Address3Char"/>
    <w:qFormat/>
    <w:rsid w:val="000F4F38"/>
    <w:pPr>
      <w:spacing w:after="0"/>
      <w:jc w:val="center"/>
    </w:pPr>
  </w:style>
  <w:style w:type="character" w:customStyle="1" w:styleId="Address3Char">
    <w:name w:val="Address 3 Char"/>
    <w:basedOn w:val="SubtitleChar"/>
    <w:link w:val="Address3"/>
    <w:rsid w:val="000F4F38"/>
    <w:rPr>
      <w:rFonts w:asciiTheme="minorHAnsi" w:eastAsiaTheme="minorEastAsia" w:hAnsiTheme="minorHAnsi" w:cstheme="minorBidi"/>
      <w:color w:val="5B85AA" w:themeColor="accent2"/>
      <w:spacing w:val="15"/>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75025">
      <w:bodyDiv w:val="1"/>
      <w:marLeft w:val="0"/>
      <w:marRight w:val="0"/>
      <w:marTop w:val="0"/>
      <w:marBottom w:val="0"/>
      <w:divBdr>
        <w:top w:val="none" w:sz="0" w:space="0" w:color="auto"/>
        <w:left w:val="none" w:sz="0" w:space="0" w:color="auto"/>
        <w:bottom w:val="none" w:sz="0" w:space="0" w:color="auto"/>
        <w:right w:val="none" w:sz="0" w:space="0" w:color="auto"/>
      </w:divBdr>
      <w:divsChild>
        <w:div w:id="373389832">
          <w:marLeft w:val="0"/>
          <w:marRight w:val="0"/>
          <w:marTop w:val="0"/>
          <w:marBottom w:val="0"/>
          <w:divBdr>
            <w:top w:val="none" w:sz="0" w:space="0" w:color="auto"/>
            <w:left w:val="none" w:sz="0" w:space="0" w:color="auto"/>
            <w:bottom w:val="none" w:sz="0" w:space="0" w:color="auto"/>
            <w:right w:val="none" w:sz="0" w:space="0" w:color="auto"/>
          </w:divBdr>
        </w:div>
        <w:div w:id="1054737611">
          <w:marLeft w:val="0"/>
          <w:marRight w:val="0"/>
          <w:marTop w:val="0"/>
          <w:marBottom w:val="0"/>
          <w:divBdr>
            <w:top w:val="none" w:sz="0" w:space="0" w:color="auto"/>
            <w:left w:val="none" w:sz="0" w:space="0" w:color="auto"/>
            <w:bottom w:val="none" w:sz="0" w:space="0" w:color="auto"/>
            <w:right w:val="none" w:sz="0" w:space="0" w:color="auto"/>
          </w:divBdr>
        </w:div>
        <w:div w:id="1923683364">
          <w:marLeft w:val="0"/>
          <w:marRight w:val="0"/>
          <w:marTop w:val="0"/>
          <w:marBottom w:val="0"/>
          <w:divBdr>
            <w:top w:val="none" w:sz="0" w:space="0" w:color="auto"/>
            <w:left w:val="none" w:sz="0" w:space="0" w:color="auto"/>
            <w:bottom w:val="none" w:sz="0" w:space="0" w:color="auto"/>
            <w:right w:val="none" w:sz="0" w:space="0" w:color="auto"/>
          </w:divBdr>
        </w:div>
        <w:div w:id="692800775">
          <w:marLeft w:val="0"/>
          <w:marRight w:val="0"/>
          <w:marTop w:val="0"/>
          <w:marBottom w:val="0"/>
          <w:divBdr>
            <w:top w:val="none" w:sz="0" w:space="0" w:color="auto"/>
            <w:left w:val="none" w:sz="0" w:space="0" w:color="auto"/>
            <w:bottom w:val="none" w:sz="0" w:space="0" w:color="auto"/>
            <w:right w:val="none" w:sz="0" w:space="0" w:color="auto"/>
          </w:divBdr>
        </w:div>
        <w:div w:id="703139968">
          <w:marLeft w:val="0"/>
          <w:marRight w:val="0"/>
          <w:marTop w:val="0"/>
          <w:marBottom w:val="0"/>
          <w:divBdr>
            <w:top w:val="none" w:sz="0" w:space="0" w:color="auto"/>
            <w:left w:val="none" w:sz="0" w:space="0" w:color="auto"/>
            <w:bottom w:val="none" w:sz="0" w:space="0" w:color="auto"/>
            <w:right w:val="none" w:sz="0" w:space="0" w:color="auto"/>
          </w:divBdr>
        </w:div>
      </w:divsChild>
    </w:div>
    <w:div w:id="646521389">
      <w:bodyDiv w:val="1"/>
      <w:marLeft w:val="0"/>
      <w:marRight w:val="0"/>
      <w:marTop w:val="0"/>
      <w:marBottom w:val="0"/>
      <w:divBdr>
        <w:top w:val="none" w:sz="0" w:space="0" w:color="auto"/>
        <w:left w:val="none" w:sz="0" w:space="0" w:color="auto"/>
        <w:bottom w:val="none" w:sz="0" w:space="0" w:color="auto"/>
        <w:right w:val="none" w:sz="0" w:space="0" w:color="auto"/>
      </w:divBdr>
      <w:divsChild>
        <w:div w:id="1263496124">
          <w:marLeft w:val="0"/>
          <w:marRight w:val="0"/>
          <w:marTop w:val="0"/>
          <w:marBottom w:val="0"/>
          <w:divBdr>
            <w:top w:val="none" w:sz="0" w:space="0" w:color="auto"/>
            <w:left w:val="none" w:sz="0" w:space="0" w:color="auto"/>
            <w:bottom w:val="none" w:sz="0" w:space="0" w:color="auto"/>
            <w:right w:val="none" w:sz="0" w:space="0" w:color="auto"/>
          </w:divBdr>
          <w:divsChild>
            <w:div w:id="1687827312">
              <w:marLeft w:val="0"/>
              <w:marRight w:val="0"/>
              <w:marTop w:val="0"/>
              <w:marBottom w:val="0"/>
              <w:divBdr>
                <w:top w:val="none" w:sz="0" w:space="0" w:color="auto"/>
                <w:left w:val="none" w:sz="0" w:space="0" w:color="auto"/>
                <w:bottom w:val="none" w:sz="0" w:space="0" w:color="auto"/>
                <w:right w:val="none" w:sz="0" w:space="0" w:color="auto"/>
              </w:divBdr>
            </w:div>
            <w:div w:id="1504735011">
              <w:marLeft w:val="0"/>
              <w:marRight w:val="0"/>
              <w:marTop w:val="0"/>
              <w:marBottom w:val="0"/>
              <w:divBdr>
                <w:top w:val="none" w:sz="0" w:space="0" w:color="auto"/>
                <w:left w:val="none" w:sz="0" w:space="0" w:color="auto"/>
                <w:bottom w:val="none" w:sz="0" w:space="0" w:color="auto"/>
                <w:right w:val="none" w:sz="0" w:space="0" w:color="auto"/>
              </w:divBdr>
            </w:div>
            <w:div w:id="947933550">
              <w:marLeft w:val="0"/>
              <w:marRight w:val="0"/>
              <w:marTop w:val="0"/>
              <w:marBottom w:val="0"/>
              <w:divBdr>
                <w:top w:val="none" w:sz="0" w:space="0" w:color="auto"/>
                <w:left w:val="none" w:sz="0" w:space="0" w:color="auto"/>
                <w:bottom w:val="none" w:sz="0" w:space="0" w:color="auto"/>
                <w:right w:val="none" w:sz="0" w:space="0" w:color="auto"/>
              </w:divBdr>
            </w:div>
            <w:div w:id="352919984">
              <w:marLeft w:val="0"/>
              <w:marRight w:val="0"/>
              <w:marTop w:val="0"/>
              <w:marBottom w:val="0"/>
              <w:divBdr>
                <w:top w:val="none" w:sz="0" w:space="0" w:color="auto"/>
                <w:left w:val="none" w:sz="0" w:space="0" w:color="auto"/>
                <w:bottom w:val="none" w:sz="0" w:space="0" w:color="auto"/>
                <w:right w:val="none" w:sz="0" w:space="0" w:color="auto"/>
              </w:divBdr>
            </w:div>
            <w:div w:id="1880389893">
              <w:marLeft w:val="0"/>
              <w:marRight w:val="0"/>
              <w:marTop w:val="0"/>
              <w:marBottom w:val="0"/>
              <w:divBdr>
                <w:top w:val="none" w:sz="0" w:space="0" w:color="auto"/>
                <w:left w:val="none" w:sz="0" w:space="0" w:color="auto"/>
                <w:bottom w:val="none" w:sz="0" w:space="0" w:color="auto"/>
                <w:right w:val="none" w:sz="0" w:space="0" w:color="auto"/>
              </w:divBdr>
            </w:div>
            <w:div w:id="1357387837">
              <w:marLeft w:val="0"/>
              <w:marRight w:val="0"/>
              <w:marTop w:val="0"/>
              <w:marBottom w:val="0"/>
              <w:divBdr>
                <w:top w:val="none" w:sz="0" w:space="0" w:color="auto"/>
                <w:left w:val="none" w:sz="0" w:space="0" w:color="auto"/>
                <w:bottom w:val="none" w:sz="0" w:space="0" w:color="auto"/>
                <w:right w:val="none" w:sz="0" w:space="0" w:color="auto"/>
              </w:divBdr>
            </w:div>
            <w:div w:id="1779906776">
              <w:marLeft w:val="0"/>
              <w:marRight w:val="0"/>
              <w:marTop w:val="0"/>
              <w:marBottom w:val="0"/>
              <w:divBdr>
                <w:top w:val="none" w:sz="0" w:space="0" w:color="auto"/>
                <w:left w:val="none" w:sz="0" w:space="0" w:color="auto"/>
                <w:bottom w:val="none" w:sz="0" w:space="0" w:color="auto"/>
                <w:right w:val="none" w:sz="0" w:space="0" w:color="auto"/>
              </w:divBdr>
            </w:div>
            <w:div w:id="1040596027">
              <w:marLeft w:val="0"/>
              <w:marRight w:val="0"/>
              <w:marTop w:val="0"/>
              <w:marBottom w:val="0"/>
              <w:divBdr>
                <w:top w:val="none" w:sz="0" w:space="0" w:color="auto"/>
                <w:left w:val="none" w:sz="0" w:space="0" w:color="auto"/>
                <w:bottom w:val="none" w:sz="0" w:space="0" w:color="auto"/>
                <w:right w:val="none" w:sz="0" w:space="0" w:color="auto"/>
              </w:divBdr>
            </w:div>
            <w:div w:id="756099614">
              <w:marLeft w:val="0"/>
              <w:marRight w:val="0"/>
              <w:marTop w:val="0"/>
              <w:marBottom w:val="0"/>
              <w:divBdr>
                <w:top w:val="none" w:sz="0" w:space="0" w:color="auto"/>
                <w:left w:val="none" w:sz="0" w:space="0" w:color="auto"/>
                <w:bottom w:val="none" w:sz="0" w:space="0" w:color="auto"/>
                <w:right w:val="none" w:sz="0" w:space="0" w:color="auto"/>
              </w:divBdr>
            </w:div>
          </w:divsChild>
        </w:div>
        <w:div w:id="691104084">
          <w:marLeft w:val="0"/>
          <w:marRight w:val="0"/>
          <w:marTop w:val="0"/>
          <w:marBottom w:val="0"/>
          <w:divBdr>
            <w:top w:val="none" w:sz="0" w:space="0" w:color="auto"/>
            <w:left w:val="none" w:sz="0" w:space="0" w:color="auto"/>
            <w:bottom w:val="none" w:sz="0" w:space="0" w:color="auto"/>
            <w:right w:val="none" w:sz="0" w:space="0" w:color="auto"/>
          </w:divBdr>
        </w:div>
        <w:div w:id="172741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n\AppData\Roaming\Microsoft\Templates\Business%20brochure%20(tri-fold).dotx" TargetMode="External"/></Relationships>
</file>

<file path=word/theme/theme1.xml><?xml version="1.0" encoding="utf-8"?>
<a:theme xmlns:a="http://schemas.openxmlformats.org/drawingml/2006/main" name="Office Theme">
  <a:themeElements>
    <a:clrScheme name="Custom 14">
      <a:dk1>
        <a:srgbClr val="372248"/>
      </a:dk1>
      <a:lt1>
        <a:srgbClr val="FFFFFF"/>
      </a:lt1>
      <a:dk2>
        <a:srgbClr val="171123"/>
      </a:dk2>
      <a:lt2>
        <a:srgbClr val="FFFFFF"/>
      </a:lt2>
      <a:accent1>
        <a:srgbClr val="F46036"/>
      </a:accent1>
      <a:accent2>
        <a:srgbClr val="5B85AA"/>
      </a:accent2>
      <a:accent3>
        <a:srgbClr val="F46036"/>
      </a:accent3>
      <a:accent4>
        <a:srgbClr val="2F4B83"/>
      </a:accent4>
      <a:accent5>
        <a:srgbClr val="55559D"/>
      </a:accent5>
      <a:accent6>
        <a:srgbClr val="493670"/>
      </a:accent6>
      <a:hlink>
        <a:srgbClr val="F46036"/>
      </a:hlink>
      <a:folHlink>
        <a:srgbClr val="F46038"/>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brochure (tri-fold).dotx</Template>
  <TotalTime>1</TotalTime>
  <Pages>3</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Raakin Rishad</dc:creator>
  <cp:keywords/>
  <dc:description/>
  <cp:lastModifiedBy>Rishad, Raakin</cp:lastModifiedBy>
  <cp:revision>3</cp:revision>
  <cp:lastPrinted>2002-04-11T10:32:00Z</cp:lastPrinted>
  <dcterms:created xsi:type="dcterms:W3CDTF">2019-04-01T17:56:00Z</dcterms:created>
  <dcterms:modified xsi:type="dcterms:W3CDTF">2019-04-02T18:07:00Z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TC060888481033</vt:lpwstr>
  </property>
</Properties>
</file>